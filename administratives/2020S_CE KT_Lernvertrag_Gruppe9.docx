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F166D" w14:textId="77777777"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14:paraId="0D0C01AF" w14:textId="53ACB0A7" w:rsidR="00672F9F" w:rsidRPr="005A07BC" w:rsidRDefault="00672F9F" w:rsidP="006B7E64">
      <w:pPr>
        <w:pStyle w:val="Absender"/>
        <w:framePr w:w="3613" w:h="1217" w:hSpace="142" w:wrap="around" w:vAnchor="page" w:x="7452" w:y="3074" w:anchorLock="1"/>
        <w:jc w:val="right"/>
        <w:rPr>
          <w:lang w:val="en-US"/>
        </w:rPr>
      </w:pPr>
      <w:r w:rsidRPr="005A07BC">
        <w:rPr>
          <w:lang w:val="en-US"/>
        </w:rPr>
        <w:t>257.130</w:t>
      </w:r>
      <w:r w:rsidR="00EE3D63">
        <w:rPr>
          <w:lang w:val="en-US"/>
        </w:rPr>
        <w:t xml:space="preserve"> &amp; 257.131</w:t>
      </w:r>
    </w:p>
    <w:p w14:paraId="20A93EE3" w14:textId="77777777" w:rsidR="00672F9F" w:rsidRPr="00CE5E30" w:rsidRDefault="006B7E64" w:rsidP="006B7E64">
      <w:pPr>
        <w:pStyle w:val="Absender"/>
        <w:framePr w:w="3613" w:h="1217" w:hSpace="142" w:wrap="around" w:vAnchor="page" w:x="7452" w:y="3074" w:anchorLock="1"/>
        <w:jc w:val="right"/>
        <w:rPr>
          <w:lang w:val="en-US"/>
        </w:rPr>
      </w:pPr>
      <w:r w:rsidRPr="005A07BC">
        <w:rPr>
          <w:lang w:val="en-US"/>
        </w:rPr>
        <w:t>Communicatio</w:t>
      </w:r>
      <w:r w:rsidRPr="00CE5E30">
        <w:rPr>
          <w:lang w:val="en-US"/>
        </w:rPr>
        <w:t>ns Engineering</w:t>
      </w:r>
    </w:p>
    <w:p w14:paraId="17DE59AB" w14:textId="77777777" w:rsidR="006B7E64" w:rsidRPr="005A07BC" w:rsidRDefault="006B7E64" w:rsidP="006B7E64">
      <w:pPr>
        <w:pStyle w:val="Absender"/>
        <w:framePr w:w="3613" w:h="1217" w:hSpace="142" w:wrap="around" w:vAnchor="page" w:x="7452" w:y="3074" w:anchorLock="1"/>
        <w:jc w:val="right"/>
        <w:rPr>
          <w:lang w:val="en-US"/>
        </w:rPr>
      </w:pPr>
      <w:r w:rsidRPr="005A07BC">
        <w:rPr>
          <w:lang w:val="en-US"/>
        </w:rPr>
        <w:t>(</w:t>
      </w:r>
      <w:proofErr w:type="spellStart"/>
      <w:r w:rsidRPr="005A07BC">
        <w:rPr>
          <w:lang w:val="en-US"/>
        </w:rPr>
        <w:t>Kompetenztraining</w:t>
      </w:r>
      <w:proofErr w:type="spellEnd"/>
      <w:r w:rsidRPr="005A07BC">
        <w:rPr>
          <w:lang w:val="en-US"/>
        </w:rPr>
        <w:t>)</w:t>
      </w:r>
    </w:p>
    <w:p w14:paraId="4822A85F" w14:textId="47E470A2" w:rsidR="006B7E64" w:rsidRPr="005A07BC" w:rsidRDefault="00EE3D63" w:rsidP="006B7E64">
      <w:pPr>
        <w:pStyle w:val="Absender"/>
        <w:framePr w:w="3613" w:h="1217" w:hSpace="142" w:wrap="around" w:vAnchor="page" w:x="7452" w:y="3074" w:anchorLock="1"/>
        <w:jc w:val="right"/>
        <w:rPr>
          <w:lang w:val="en-US"/>
        </w:rPr>
      </w:pPr>
      <w:r>
        <w:rPr>
          <w:lang w:val="en-US"/>
        </w:rPr>
        <w:t>S</w:t>
      </w:r>
      <w:r w:rsidR="00071D53">
        <w:rPr>
          <w:lang w:val="en-US"/>
        </w:rPr>
        <w:t>S</w:t>
      </w:r>
      <w:r w:rsidR="00673655">
        <w:rPr>
          <w:lang w:val="en-US"/>
        </w:rPr>
        <w:t xml:space="preserve"> </w:t>
      </w:r>
      <w:r w:rsidR="006B7E64" w:rsidRPr="005A07BC">
        <w:rPr>
          <w:lang w:val="en-US"/>
        </w:rPr>
        <w:t>20</w:t>
      </w:r>
      <w:r>
        <w:rPr>
          <w:lang w:val="en-US"/>
        </w:rPr>
        <w:t>20</w:t>
      </w:r>
    </w:p>
    <w:p w14:paraId="74A227A4" w14:textId="77777777" w:rsidR="007A5EE9" w:rsidRPr="005A07BC" w:rsidRDefault="007A5EE9" w:rsidP="006B7E64">
      <w:pPr>
        <w:pStyle w:val="Absender"/>
        <w:framePr w:w="3613" w:h="1217" w:hSpace="142" w:wrap="around" w:vAnchor="page" w:x="7452" w:y="3074" w:anchorLock="1"/>
        <w:jc w:val="right"/>
        <w:rPr>
          <w:lang w:val="en-US"/>
        </w:rPr>
      </w:pPr>
    </w:p>
    <w:p w14:paraId="0BD7A456" w14:textId="77777777" w:rsidR="007A5EE9" w:rsidRPr="005A07BC" w:rsidRDefault="007A5EE9" w:rsidP="007A5EE9">
      <w:pPr>
        <w:pStyle w:val="Absender"/>
        <w:framePr w:w="3613" w:h="1217" w:hSpace="142" w:wrap="around" w:vAnchor="page" w:x="7452" w:y="3074" w:anchorLock="1"/>
        <w:jc w:val="right"/>
        <w:rPr>
          <w:lang w:val="en-US"/>
        </w:rPr>
      </w:pPr>
      <w:proofErr w:type="spellStart"/>
      <w:r w:rsidRPr="005A07BC">
        <w:rPr>
          <w:lang w:val="en-US"/>
        </w:rPr>
        <w:t>Lernaufwand</w:t>
      </w:r>
      <w:proofErr w:type="spellEnd"/>
      <w:r w:rsidRPr="005A07BC">
        <w:rPr>
          <w:lang w:val="en-US"/>
        </w:rPr>
        <w:t>:</w:t>
      </w:r>
    </w:p>
    <w:p w14:paraId="6AC81E21" w14:textId="3492A71A" w:rsidR="003224F2" w:rsidRDefault="00333525" w:rsidP="007A5EE9">
      <w:pPr>
        <w:pStyle w:val="Absender"/>
        <w:framePr w:w="3613" w:h="1217" w:hSpace="142" w:wrap="around" w:vAnchor="page" w:x="7452" w:y="3074" w:anchorLock="1"/>
        <w:jc w:val="right"/>
        <w:rPr>
          <w:b w:val="0"/>
        </w:rPr>
      </w:pPr>
      <w:r>
        <w:rPr>
          <w:b w:val="0"/>
        </w:rPr>
        <w:t>75</w:t>
      </w:r>
      <w:r w:rsidR="003224F2">
        <w:rPr>
          <w:b w:val="0"/>
        </w:rPr>
        <w:t xml:space="preserve"> Stunden / Person</w:t>
      </w:r>
    </w:p>
    <w:p w14:paraId="1A38BC3F" w14:textId="77777777" w:rsidR="007A5EE9" w:rsidRPr="007A5EE9" w:rsidRDefault="007A5EE9" w:rsidP="007A5EE9">
      <w:pPr>
        <w:pStyle w:val="Absender"/>
        <w:framePr w:w="3613" w:h="1217" w:hSpace="142" w:wrap="around" w:vAnchor="page" w:x="7452" w:y="3074" w:anchorLock="1"/>
        <w:jc w:val="right"/>
        <w:rPr>
          <w:b w:val="0"/>
        </w:rPr>
      </w:pPr>
      <w:r w:rsidRPr="007A5EE9">
        <w:rPr>
          <w:b w:val="0"/>
        </w:rPr>
        <w:t>(Zeitaufzeichnungen sind erforderlich)</w:t>
      </w:r>
    </w:p>
    <w:p w14:paraId="0D9A71DD" w14:textId="77777777" w:rsidR="00084606" w:rsidRPr="00012F1F" w:rsidRDefault="00BF3F45" w:rsidP="00420A85">
      <w:r w:rsidRPr="00012F1F">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-299085</wp:posOffset>
                </wp:positionH>
                <wp:positionV relativeFrom="page">
                  <wp:posOffset>6837680</wp:posOffset>
                </wp:positionV>
                <wp:extent cx="5107940" cy="341884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418840"/>
                        </a:xfrm>
                        <a:prstGeom prst="rect">
                          <a:avLst/>
                        </a:prstGeom>
                        <a:noFill/>
                        <a:ln w="9525">
                          <a:noFill/>
                          <a:miter lim="800000"/>
                          <a:headEnd/>
                          <a:tailEnd/>
                        </a:ln>
                      </wps:spPr>
                      <wps:txbx>
                        <w:txbxContent>
                          <w:p w14:paraId="555328E0" w14:textId="77777777" w:rsidR="00BF3F45" w:rsidRDefault="00692242" w:rsidP="009840CC">
                            <w:pPr>
                              <w:pStyle w:val="Untertitel"/>
                            </w:pPr>
                            <w:r>
                              <w:t>Themenbereich</w:t>
                            </w:r>
                          </w:p>
                          <w:p w14:paraId="7253EB1E" w14:textId="77777777" w:rsidR="00692242" w:rsidRDefault="00692242" w:rsidP="00692242"/>
                          <w:p w14:paraId="186FE49F" w14:textId="5ADA1289" w:rsidR="00692242" w:rsidRPr="00692242" w:rsidRDefault="00692242" w:rsidP="00692242">
                            <w:pPr>
                              <w:rPr>
                                <w:b/>
                              </w:rPr>
                            </w:pPr>
                            <w:r w:rsidRPr="00692242">
                              <w:rPr>
                                <w:b/>
                              </w:rPr>
                              <w:t>Gruppe</w:t>
                            </w:r>
                            <w:r w:rsidR="00627F42">
                              <w:rPr>
                                <w:b/>
                              </w:rPr>
                              <w:t xml:space="preserve"> </w:t>
                            </w:r>
                            <w:r w:rsidR="009E2921">
                              <w:rPr>
                                <w:b/>
                              </w:rPr>
                              <w:t>9</w:t>
                            </w:r>
                          </w:p>
                          <w:p w14:paraId="17A27205" w14:textId="77777777" w:rsidR="00692242" w:rsidRDefault="00692242" w:rsidP="00692242"/>
                          <w:p w14:paraId="4DFCDD84" w14:textId="77777777" w:rsidR="00692242" w:rsidRPr="00692242" w:rsidRDefault="00692242" w:rsidP="00692242">
                            <w:pPr>
                              <w:rPr>
                                <w:b/>
                              </w:rPr>
                            </w:pPr>
                            <w:r w:rsidRPr="00692242">
                              <w:rPr>
                                <w:b/>
                              </w:rPr>
                              <w:t>Projektleiter:</w:t>
                            </w:r>
                          </w:p>
                          <w:p w14:paraId="1D86E96F" w14:textId="7AD9CE21" w:rsidR="00692242" w:rsidRDefault="009E2921" w:rsidP="00692242">
                            <w:r>
                              <w:t xml:space="preserve">K11808821, Thomas Deutsch, </w:t>
                            </w:r>
                            <w:r>
                              <w:fldChar w:fldCharType="begin"/>
                            </w:r>
                            <w:r>
                              <w:instrText xml:space="preserve"> HYPERLINK "mailto:</w:instrText>
                            </w:r>
                            <w:r>
                              <w:instrText>deutsch-thomas@gmx.at</w:instrText>
                            </w:r>
                            <w:r>
                              <w:instrText xml:space="preserve">" </w:instrText>
                            </w:r>
                            <w:r>
                              <w:fldChar w:fldCharType="separate"/>
                            </w:r>
                            <w:r w:rsidRPr="00AA45BD">
                              <w:rPr>
                                <w:rStyle w:val="Hyperlink"/>
                              </w:rPr>
                              <w:t>deutsch-thomas@gmx.at</w:t>
                            </w:r>
                            <w:r>
                              <w:fldChar w:fldCharType="end"/>
                            </w:r>
                          </w:p>
                          <w:p w14:paraId="7D6D56E1" w14:textId="77777777" w:rsidR="009E2921" w:rsidRDefault="009E2921" w:rsidP="00692242"/>
                          <w:p w14:paraId="5BB616AC" w14:textId="77777777" w:rsidR="00692242" w:rsidRPr="00692242" w:rsidRDefault="00692242" w:rsidP="00692242">
                            <w:pPr>
                              <w:rPr>
                                <w:b/>
                              </w:rPr>
                            </w:pPr>
                            <w:r w:rsidRPr="00692242">
                              <w:rPr>
                                <w:b/>
                              </w:rPr>
                              <w:t>Teammitglieder:</w:t>
                            </w:r>
                          </w:p>
                          <w:p w14:paraId="1A679786" w14:textId="77777777" w:rsidR="009E2921" w:rsidRDefault="009E2921" w:rsidP="00692242">
                            <w:r>
                              <w:t xml:space="preserve">K11818868, Stefan </w:t>
                            </w:r>
                            <w:proofErr w:type="spellStart"/>
                            <w:r>
                              <w:t>Bolda</w:t>
                            </w:r>
                            <w:proofErr w:type="spellEnd"/>
                            <w:r>
                              <w:t xml:space="preserve"> </w:t>
                            </w:r>
                          </w:p>
                          <w:p w14:paraId="1024B029" w14:textId="7640436D" w:rsidR="007B7EB8" w:rsidRDefault="009E2921" w:rsidP="00692242">
                            <w:r>
                              <w:t xml:space="preserve">K11818867, Stefan </w:t>
                            </w:r>
                            <w:proofErr w:type="spellStart"/>
                            <w:r>
                              <w:t>Hinterhölzl</w:t>
                            </w:r>
                            <w:proofErr w:type="spellEnd"/>
                          </w:p>
                          <w:p w14:paraId="6A86D51B" w14:textId="77777777" w:rsidR="00BD4494" w:rsidRDefault="00BD4494" w:rsidP="00692242"/>
                          <w:p w14:paraId="51AA6033" w14:textId="77777777" w:rsidR="004A40B3" w:rsidRDefault="004A40B3" w:rsidP="00692242"/>
                          <w:p w14:paraId="103953E1" w14:textId="77777777" w:rsidR="004A40B3" w:rsidRDefault="004A40B3" w:rsidP="00692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3.55pt;margin-top:538.4pt;width:402.2pt;height:26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" filled="f" stroked="f">
                <v:textbox>
                  <w:txbxContent>
                    <w:p w14:paraId="555328E0" w14:textId="77777777" w:rsidR="00BF3F45" w:rsidRDefault="00692242" w:rsidP="009840CC">
                      <w:pPr>
                        <w:pStyle w:val="Untertitel"/>
                      </w:pPr>
                      <w:r>
                        <w:t>Themenbereich</w:t>
                      </w:r>
                    </w:p>
                    <w:p w14:paraId="7253EB1E" w14:textId="77777777" w:rsidR="00692242" w:rsidRDefault="00692242" w:rsidP="00692242"/>
                    <w:p w14:paraId="186FE49F" w14:textId="5ADA1289" w:rsidR="00692242" w:rsidRPr="00692242" w:rsidRDefault="00692242" w:rsidP="00692242">
                      <w:pPr>
                        <w:rPr>
                          <w:b/>
                        </w:rPr>
                      </w:pPr>
                      <w:r w:rsidRPr="00692242">
                        <w:rPr>
                          <w:b/>
                        </w:rPr>
                        <w:t>Gruppe</w:t>
                      </w:r>
                      <w:r w:rsidR="00627F42">
                        <w:rPr>
                          <w:b/>
                        </w:rPr>
                        <w:t xml:space="preserve"> </w:t>
                      </w:r>
                      <w:r w:rsidR="009E2921">
                        <w:rPr>
                          <w:b/>
                        </w:rPr>
                        <w:t>9</w:t>
                      </w:r>
                    </w:p>
                    <w:p w14:paraId="17A27205" w14:textId="77777777" w:rsidR="00692242" w:rsidRDefault="00692242" w:rsidP="00692242"/>
                    <w:p w14:paraId="4DFCDD84" w14:textId="77777777" w:rsidR="00692242" w:rsidRPr="00692242" w:rsidRDefault="00692242" w:rsidP="00692242">
                      <w:pPr>
                        <w:rPr>
                          <w:b/>
                        </w:rPr>
                      </w:pPr>
                      <w:r w:rsidRPr="00692242">
                        <w:rPr>
                          <w:b/>
                        </w:rPr>
                        <w:t>Projektleiter:</w:t>
                      </w:r>
                    </w:p>
                    <w:p w14:paraId="1D86E96F" w14:textId="7AD9CE21" w:rsidR="00692242" w:rsidRDefault="009E2921" w:rsidP="00692242">
                      <w:r>
                        <w:t xml:space="preserve">K11808821, Thomas Deutsch, </w:t>
                      </w:r>
                      <w:r>
                        <w:fldChar w:fldCharType="begin"/>
                      </w:r>
                      <w:r>
                        <w:instrText xml:space="preserve"> HYPERLINK "mailto:</w:instrText>
                      </w:r>
                      <w:r>
                        <w:instrText>deutsch-thomas@gmx.at</w:instrText>
                      </w:r>
                      <w:r>
                        <w:instrText xml:space="preserve">" </w:instrText>
                      </w:r>
                      <w:r>
                        <w:fldChar w:fldCharType="separate"/>
                      </w:r>
                      <w:r w:rsidRPr="00AA45BD">
                        <w:rPr>
                          <w:rStyle w:val="Hyperlink"/>
                        </w:rPr>
                        <w:t>deutsch-thomas@gmx.at</w:t>
                      </w:r>
                      <w:r>
                        <w:fldChar w:fldCharType="end"/>
                      </w:r>
                    </w:p>
                    <w:p w14:paraId="7D6D56E1" w14:textId="77777777" w:rsidR="009E2921" w:rsidRDefault="009E2921" w:rsidP="00692242"/>
                    <w:p w14:paraId="5BB616AC" w14:textId="77777777" w:rsidR="00692242" w:rsidRPr="00692242" w:rsidRDefault="00692242" w:rsidP="00692242">
                      <w:pPr>
                        <w:rPr>
                          <w:b/>
                        </w:rPr>
                      </w:pPr>
                      <w:r w:rsidRPr="00692242">
                        <w:rPr>
                          <w:b/>
                        </w:rPr>
                        <w:t>Teammitglieder:</w:t>
                      </w:r>
                    </w:p>
                    <w:p w14:paraId="1A679786" w14:textId="77777777" w:rsidR="009E2921" w:rsidRDefault="009E2921" w:rsidP="00692242">
                      <w:r>
                        <w:t xml:space="preserve">K11818868, Stefan </w:t>
                      </w:r>
                      <w:proofErr w:type="spellStart"/>
                      <w:r>
                        <w:t>Bolda</w:t>
                      </w:r>
                      <w:proofErr w:type="spellEnd"/>
                      <w:r>
                        <w:t xml:space="preserve"> </w:t>
                      </w:r>
                    </w:p>
                    <w:p w14:paraId="1024B029" w14:textId="7640436D" w:rsidR="007B7EB8" w:rsidRDefault="009E2921" w:rsidP="00692242">
                      <w:r>
                        <w:t xml:space="preserve">K11818867, Stefan </w:t>
                      </w:r>
                      <w:proofErr w:type="spellStart"/>
                      <w:r>
                        <w:t>Hinterhölzl</w:t>
                      </w:r>
                      <w:proofErr w:type="spellEnd"/>
                    </w:p>
                    <w:p w14:paraId="6A86D51B" w14:textId="77777777" w:rsidR="00BD4494" w:rsidRDefault="00BD4494" w:rsidP="00692242"/>
                    <w:p w14:paraId="51AA6033" w14:textId="77777777" w:rsidR="004A40B3" w:rsidRDefault="004A40B3" w:rsidP="00692242"/>
                    <w:p w14:paraId="103953E1" w14:textId="77777777" w:rsidR="004A40B3" w:rsidRDefault="004A40B3" w:rsidP="00692242"/>
                  </w:txbxContent>
                </v:textbox>
                <w10:wrap type="topAndBottom" anchory="page"/>
                <w10:anchorlock/>
              </v:shape>
            </w:pict>
          </mc:Fallback>
        </mc:AlternateContent>
      </w:r>
      <w:r w:rsidR="00DB6913" w:rsidRPr="00012F1F">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-290830</wp:posOffset>
                </wp:positionH>
                <wp:positionV relativeFrom="page">
                  <wp:posOffset>3211830</wp:posOffset>
                </wp:positionV>
                <wp:extent cx="6663055" cy="204152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055" cy="2041525"/>
                        </a:xfrm>
                        <a:prstGeom prst="rect">
                          <a:avLst/>
                        </a:prstGeom>
                        <a:noFill/>
                        <a:ln w="9525">
                          <a:noFill/>
                          <a:miter lim="800000"/>
                          <a:headEnd/>
                          <a:tailEnd/>
                        </a:ln>
                      </wps:spPr>
                      <wps:txbx>
                        <w:txbxContent>
                          <w:p w14:paraId="5AC3A70D" w14:textId="77777777" w:rsidR="00692242" w:rsidRPr="00692242" w:rsidRDefault="00692242" w:rsidP="00692242">
                            <w:pPr>
                              <w:pStyle w:val="Titel"/>
                              <w:spacing w:line="199" w:lineRule="auto"/>
                            </w:pPr>
                            <w:r>
                              <w:t xml:space="preserve">Lernvertrag - Projekttitel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pt;margin-top:252.9pt;width:524.65pt;height:1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" filled="f" stroked="f">
                <v:textbox>
                  <w:txbxContent>
                    <w:p w14:paraId="5AC3A70D" w14:textId="77777777" w:rsidR="00692242" w:rsidRPr="00692242" w:rsidRDefault="00692242" w:rsidP="00692242">
                      <w:pPr>
                        <w:pStyle w:val="Titel"/>
                        <w:spacing w:line="199" w:lineRule="auto"/>
                      </w:pPr>
                      <w:r>
                        <w:t xml:space="preserve">Lernvertrag - Projekttitel </w:t>
                      </w:r>
                    </w:p>
                  </w:txbxContent>
                </v:textbox>
                <w10:wrap type="topAndBottom" anchory="page"/>
                <w10:anchorlock/>
              </v:shape>
            </w:pict>
          </mc:Fallback>
        </mc:AlternateContent>
      </w:r>
      <w:r w:rsidR="00DB6913" w:rsidRPr="00012F1F">
        <w:rPr>
          <w:noProof/>
          <w:lang w:eastAsia="de-AT"/>
        </w:rPr>
        <w:drawing>
          <wp:anchor distT="0" distB="0" distL="114300" distR="114300" simplePos="0" relativeHeight="251662336" behindDoc="0" locked="1" layoutInCell="1" allowOverlap="1" wp14:anchorId="2FE182B5" wp14:editId="796015B2">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012F1F">
        <w:br w:type="page"/>
      </w:r>
    </w:p>
    <w:p w14:paraId="1EEC7AC9" w14:textId="77777777" w:rsidR="00C25BD3" w:rsidRDefault="00C25BD3" w:rsidP="00C25BD3">
      <w:pPr>
        <w:pStyle w:val="berschrift1"/>
      </w:pPr>
      <w:bookmarkStart w:id="0" w:name="_Toc436914883"/>
      <w:r w:rsidRPr="00C25BD3">
        <w:lastRenderedPageBreak/>
        <w:t>Kompetenzdarstellung</w:t>
      </w:r>
    </w:p>
    <w:p w14:paraId="712F3B6C" w14:textId="77777777" w:rsidR="00C25BD3" w:rsidRDefault="00C25BD3" w:rsidP="00C25BD3">
      <w:r w:rsidRPr="00C25BD3">
        <w:t>Mithilfe der Kompetenzdarstellung in diesem Abschnitt soll nicht nur das Kompetenzniveau der einzelnen Teammitglieder, sondern vor allem auch das Kompetenzniveau im Team beschrieben werden. Basierend auf der Kompetenzdarstellung ist das Potenzial für eine mögliche Weiterentwicklung im Sinne der jeweiligen Grenzen abzuleiten.</w:t>
      </w:r>
    </w:p>
    <w:p w14:paraId="3C07863C" w14:textId="77777777" w:rsidR="00C25BD3" w:rsidRPr="00C25BD3" w:rsidRDefault="00C25BD3" w:rsidP="00C25BD3">
      <w:pPr>
        <w:rPr>
          <w:rStyle w:val="Fett"/>
        </w:rPr>
      </w:pPr>
      <w:r w:rsidRPr="00C25BD3">
        <w:rPr>
          <w:rStyle w:val="Fett"/>
        </w:rPr>
        <w:t>Beispiel</w:t>
      </w:r>
    </w:p>
    <w:p w14:paraId="07B58A23" w14:textId="77777777" w:rsidR="00C25BD3" w:rsidRDefault="00C25BD3" w:rsidP="00C25BD3">
      <w:r w:rsidRPr="00C25BD3">
        <w:t>Alle Teammitglieder haben Erfahrung in der Konfiguration unterschiedlichster Softwaresysteme zur Unterstützung kollaborativer Arbeit. Erfahrungen in der Konfiguration und Anwendung eines solchen Systems im Kontext verteilter Software-Entwicklung konnten bisher aber noch nicht gesammelt werden.</w:t>
      </w:r>
    </w:p>
    <w:p w14:paraId="5A810820" w14:textId="77777777" w:rsidR="003A133C" w:rsidRPr="003A133C" w:rsidRDefault="003A133C" w:rsidP="003A133C">
      <w:pPr>
        <w:rPr>
          <w:rStyle w:val="Fett"/>
        </w:rPr>
      </w:pPr>
      <w:r w:rsidRPr="003A133C">
        <w:rPr>
          <w:rStyle w:val="Fett"/>
        </w:rPr>
        <w:t>Leitfragen</w:t>
      </w:r>
    </w:p>
    <w:p w14:paraId="22826DEC" w14:textId="2EFF4B46" w:rsidR="00411DA6" w:rsidRDefault="003A133C" w:rsidP="00411DA6">
      <w:pPr>
        <w:pStyle w:val="Listenabsatz"/>
        <w:numPr>
          <w:ilvl w:val="0"/>
          <w:numId w:val="23"/>
        </w:numPr>
      </w:pPr>
      <w:r w:rsidRPr="003A133C">
        <w:rPr>
          <w:b/>
        </w:rPr>
        <w:t>Welche Fähigkeiten und Kompetenzen bringen die einzelnen Mitglieder bereits jetzt ins Projekt ein?</w:t>
      </w:r>
      <w:r>
        <w:t xml:space="preserve"> (Separate Darstellung der Kompetenzen der Mitglieder)</w:t>
      </w:r>
    </w:p>
    <w:p w14:paraId="12F782CA" w14:textId="7C75BB2B" w:rsidR="00BC5406" w:rsidRPr="00BC5406" w:rsidRDefault="00BC5406" w:rsidP="00BC5406">
      <w:pPr>
        <w:pStyle w:val="Listenabsatz"/>
        <w:numPr>
          <w:ilvl w:val="1"/>
          <w:numId w:val="23"/>
        </w:numPr>
      </w:pPr>
      <w:proofErr w:type="spellStart"/>
      <w:r>
        <w:rPr>
          <w:b/>
        </w:rPr>
        <w:t>Bolda</w:t>
      </w:r>
      <w:proofErr w:type="spellEnd"/>
    </w:p>
    <w:p w14:paraId="4B9A6C83" w14:textId="2E4F62DB" w:rsidR="00BC5406" w:rsidRDefault="00BC5406" w:rsidP="00BC5406">
      <w:pPr>
        <w:pStyle w:val="Listenabsatz"/>
        <w:numPr>
          <w:ilvl w:val="2"/>
          <w:numId w:val="23"/>
        </w:numPr>
      </w:pPr>
      <w:r>
        <w:t xml:space="preserve">Einführung in die Softwareentwicklung </w:t>
      </w:r>
      <w:proofErr w:type="gramStart"/>
      <w:r>
        <w:t>UE,VL</w:t>
      </w:r>
      <w:proofErr w:type="gramEnd"/>
    </w:p>
    <w:p w14:paraId="6D76B527" w14:textId="46C04247" w:rsidR="00BC5406" w:rsidRDefault="00BC5406" w:rsidP="00BC5406">
      <w:pPr>
        <w:pStyle w:val="Listenabsatz"/>
        <w:numPr>
          <w:ilvl w:val="2"/>
          <w:numId w:val="23"/>
        </w:numPr>
      </w:pPr>
      <w:r>
        <w:t>Softwareentwicklung 2</w:t>
      </w:r>
      <w:r>
        <w:t xml:space="preserve"> </w:t>
      </w:r>
      <w:proofErr w:type="gramStart"/>
      <w:r>
        <w:t>UE,VL</w:t>
      </w:r>
      <w:proofErr w:type="gramEnd"/>
    </w:p>
    <w:p w14:paraId="5C4A82D9" w14:textId="0BE2765B" w:rsidR="00BC5406" w:rsidRDefault="00BC5406" w:rsidP="00BC5406">
      <w:pPr>
        <w:pStyle w:val="Listenabsatz"/>
        <w:numPr>
          <w:ilvl w:val="2"/>
          <w:numId w:val="23"/>
        </w:numPr>
      </w:pPr>
      <w:r>
        <w:t>Software Engineering</w:t>
      </w:r>
      <w:r>
        <w:t xml:space="preserve"> </w:t>
      </w:r>
      <w:proofErr w:type="gramStart"/>
      <w:r>
        <w:t>UE,VL</w:t>
      </w:r>
      <w:proofErr w:type="gramEnd"/>
    </w:p>
    <w:p w14:paraId="46061F57" w14:textId="7E614B6E" w:rsidR="00BC5406" w:rsidRDefault="00BC5406" w:rsidP="00BC5406">
      <w:pPr>
        <w:pStyle w:val="Listenabsatz"/>
        <w:numPr>
          <w:ilvl w:val="2"/>
          <w:numId w:val="23"/>
        </w:numPr>
      </w:pPr>
      <w:r>
        <w:t>Communication Engineering</w:t>
      </w:r>
      <w:r>
        <w:t xml:space="preserve"> </w:t>
      </w:r>
      <w:proofErr w:type="gramStart"/>
      <w:r>
        <w:t>UE,VL</w:t>
      </w:r>
      <w:proofErr w:type="gramEnd"/>
    </w:p>
    <w:p w14:paraId="7597B4F1" w14:textId="460A2A88" w:rsidR="00BC5406" w:rsidRDefault="00BC5406" w:rsidP="00BC5406">
      <w:pPr>
        <w:pStyle w:val="Listenabsatz"/>
        <w:numPr>
          <w:ilvl w:val="2"/>
          <w:numId w:val="23"/>
        </w:numPr>
      </w:pPr>
      <w:r>
        <w:t xml:space="preserve">Datenmodellierung </w:t>
      </w:r>
      <w:proofErr w:type="gramStart"/>
      <w:r>
        <w:t>UE,VL</w:t>
      </w:r>
      <w:proofErr w:type="gramEnd"/>
    </w:p>
    <w:p w14:paraId="0F0E87E3" w14:textId="207BB635" w:rsidR="00BC5406" w:rsidRDefault="00BC5406" w:rsidP="00BC5406">
      <w:pPr>
        <w:pStyle w:val="Listenabsatz"/>
        <w:numPr>
          <w:ilvl w:val="2"/>
          <w:numId w:val="23"/>
        </w:numPr>
      </w:pPr>
      <w:r>
        <w:t xml:space="preserve">Algorithmen und Datenstruktur </w:t>
      </w:r>
      <w:proofErr w:type="gramStart"/>
      <w:r>
        <w:t>UE,VL</w:t>
      </w:r>
      <w:proofErr w:type="gramEnd"/>
    </w:p>
    <w:p w14:paraId="4D9AF112" w14:textId="343E1405" w:rsidR="00BC5406" w:rsidRDefault="00BC5406" w:rsidP="00BC5406">
      <w:pPr>
        <w:pStyle w:val="Listenabsatz"/>
        <w:numPr>
          <w:ilvl w:val="2"/>
          <w:numId w:val="23"/>
        </w:numPr>
      </w:pPr>
      <w:r>
        <w:t>Teilzeitangestellt als Softwareentwickler</w:t>
      </w:r>
    </w:p>
    <w:p w14:paraId="4C92CE72" w14:textId="7D64F527" w:rsidR="00BC5406" w:rsidRPr="00BC5406" w:rsidRDefault="00BC5406" w:rsidP="00BC5406">
      <w:pPr>
        <w:pStyle w:val="Listenabsatz"/>
        <w:numPr>
          <w:ilvl w:val="2"/>
          <w:numId w:val="23"/>
        </w:numPr>
      </w:pPr>
      <w:r>
        <w:t xml:space="preserve">Kenntnisse in </w:t>
      </w:r>
      <w:proofErr w:type="spellStart"/>
      <w:r>
        <w:t>Bitbucket</w:t>
      </w:r>
      <w:proofErr w:type="spellEnd"/>
      <w:r>
        <w:t xml:space="preserve"> &amp; PRIMEFACES</w:t>
      </w:r>
    </w:p>
    <w:p w14:paraId="43332C0F" w14:textId="1B6629C4" w:rsidR="00BC5406" w:rsidRPr="00BC5406" w:rsidRDefault="00BC5406" w:rsidP="00BC5406">
      <w:pPr>
        <w:pStyle w:val="Listenabsatz"/>
        <w:numPr>
          <w:ilvl w:val="1"/>
          <w:numId w:val="23"/>
        </w:numPr>
      </w:pPr>
      <w:r>
        <w:rPr>
          <w:b/>
        </w:rPr>
        <w:t>Deutsch</w:t>
      </w:r>
    </w:p>
    <w:p w14:paraId="4187BE00" w14:textId="77777777" w:rsidR="00BC5406" w:rsidRDefault="00BC5406" w:rsidP="00BC5406">
      <w:pPr>
        <w:pStyle w:val="Listenabsatz"/>
        <w:numPr>
          <w:ilvl w:val="2"/>
          <w:numId w:val="23"/>
        </w:numPr>
      </w:pPr>
      <w:r>
        <w:t xml:space="preserve">Einführung in die Softwareentwicklung </w:t>
      </w:r>
      <w:proofErr w:type="gramStart"/>
      <w:r>
        <w:t>UE,VL</w:t>
      </w:r>
      <w:proofErr w:type="gramEnd"/>
    </w:p>
    <w:p w14:paraId="0F90D9D9" w14:textId="77777777" w:rsidR="00BC5406" w:rsidRDefault="00BC5406" w:rsidP="00BC5406">
      <w:pPr>
        <w:pStyle w:val="Listenabsatz"/>
        <w:numPr>
          <w:ilvl w:val="2"/>
          <w:numId w:val="23"/>
        </w:numPr>
      </w:pPr>
      <w:r>
        <w:t xml:space="preserve">Softwareentwicklung 2 </w:t>
      </w:r>
      <w:proofErr w:type="gramStart"/>
      <w:r>
        <w:t>UE,VL</w:t>
      </w:r>
      <w:proofErr w:type="gramEnd"/>
    </w:p>
    <w:p w14:paraId="43021720" w14:textId="77777777" w:rsidR="00BC5406" w:rsidRDefault="00BC5406" w:rsidP="00BC5406">
      <w:pPr>
        <w:pStyle w:val="Listenabsatz"/>
        <w:numPr>
          <w:ilvl w:val="2"/>
          <w:numId w:val="23"/>
        </w:numPr>
      </w:pPr>
      <w:r>
        <w:t xml:space="preserve">Software Engineering </w:t>
      </w:r>
      <w:proofErr w:type="gramStart"/>
      <w:r>
        <w:t>UE,VL</w:t>
      </w:r>
      <w:proofErr w:type="gramEnd"/>
    </w:p>
    <w:p w14:paraId="423DF06E" w14:textId="77777777" w:rsidR="00BC5406" w:rsidRDefault="00BC5406" w:rsidP="00BC5406">
      <w:pPr>
        <w:pStyle w:val="Listenabsatz"/>
        <w:numPr>
          <w:ilvl w:val="2"/>
          <w:numId w:val="23"/>
        </w:numPr>
      </w:pPr>
      <w:r>
        <w:t xml:space="preserve">Communication Engineering </w:t>
      </w:r>
      <w:proofErr w:type="gramStart"/>
      <w:r>
        <w:t>UE,VL</w:t>
      </w:r>
      <w:proofErr w:type="gramEnd"/>
    </w:p>
    <w:p w14:paraId="5D3D8294" w14:textId="2734BB6B" w:rsidR="00BC5406" w:rsidRDefault="00BC5406" w:rsidP="00BC5406">
      <w:pPr>
        <w:pStyle w:val="Listenabsatz"/>
        <w:numPr>
          <w:ilvl w:val="2"/>
          <w:numId w:val="23"/>
        </w:numPr>
      </w:pPr>
      <w:r>
        <w:t xml:space="preserve">Datenmodellierung </w:t>
      </w:r>
      <w:proofErr w:type="gramStart"/>
      <w:r>
        <w:t>UE,VL</w:t>
      </w:r>
      <w:proofErr w:type="gramEnd"/>
    </w:p>
    <w:p w14:paraId="0C3C59ED" w14:textId="77777777" w:rsidR="00BC5406" w:rsidRDefault="00BC5406" w:rsidP="00BC5406">
      <w:pPr>
        <w:pStyle w:val="Listenabsatz"/>
        <w:numPr>
          <w:ilvl w:val="2"/>
          <w:numId w:val="23"/>
        </w:numPr>
      </w:pPr>
      <w:r>
        <w:t xml:space="preserve">Algorithmen und Datenstruktur </w:t>
      </w:r>
      <w:proofErr w:type="gramStart"/>
      <w:r>
        <w:t>UE,VL</w:t>
      </w:r>
      <w:proofErr w:type="gramEnd"/>
      <w:r w:rsidRPr="00BC5406">
        <w:t xml:space="preserve"> </w:t>
      </w:r>
    </w:p>
    <w:p w14:paraId="395D0B50" w14:textId="581E3822" w:rsidR="00BC5406" w:rsidRDefault="00BC5406" w:rsidP="00BC5406">
      <w:pPr>
        <w:pStyle w:val="Listenabsatz"/>
        <w:numPr>
          <w:ilvl w:val="2"/>
          <w:numId w:val="23"/>
        </w:numPr>
      </w:pPr>
      <w:r>
        <w:t>Algorithmen und Datenstruktur</w:t>
      </w:r>
      <w:r>
        <w:t xml:space="preserve"> 2</w:t>
      </w:r>
      <w:r>
        <w:t xml:space="preserve"> </w:t>
      </w:r>
      <w:proofErr w:type="gramStart"/>
      <w:r>
        <w:t>UE,VL</w:t>
      </w:r>
      <w:proofErr w:type="gramEnd"/>
    </w:p>
    <w:p w14:paraId="1A5C6086" w14:textId="20646C9A" w:rsidR="00BC5406" w:rsidRPr="00BC5406" w:rsidRDefault="00BC5406" w:rsidP="00BC5406">
      <w:pPr>
        <w:pStyle w:val="Listenabsatz"/>
        <w:numPr>
          <w:ilvl w:val="2"/>
          <w:numId w:val="23"/>
        </w:numPr>
      </w:pPr>
      <w:r>
        <w:t>HTL Diplomarbeit Shoppinglist (Website + App + Database)</w:t>
      </w:r>
    </w:p>
    <w:p w14:paraId="5BF075FF" w14:textId="6DDF313D" w:rsidR="00BC5406" w:rsidRPr="00BC5406" w:rsidRDefault="00BC5406" w:rsidP="00BC5406">
      <w:pPr>
        <w:pStyle w:val="Listenabsatz"/>
        <w:numPr>
          <w:ilvl w:val="1"/>
          <w:numId w:val="23"/>
        </w:numPr>
      </w:pPr>
      <w:proofErr w:type="spellStart"/>
      <w:r>
        <w:rPr>
          <w:b/>
        </w:rPr>
        <w:t>Hinterhölzl</w:t>
      </w:r>
      <w:proofErr w:type="spellEnd"/>
    </w:p>
    <w:p w14:paraId="55CE6FC5" w14:textId="77777777" w:rsidR="00BC5406" w:rsidRDefault="00BC5406" w:rsidP="00BC5406">
      <w:pPr>
        <w:pStyle w:val="Listenabsatz"/>
        <w:numPr>
          <w:ilvl w:val="2"/>
          <w:numId w:val="23"/>
        </w:numPr>
      </w:pPr>
      <w:r>
        <w:t xml:space="preserve">Einführung in die Softwareentwicklung </w:t>
      </w:r>
      <w:proofErr w:type="gramStart"/>
      <w:r>
        <w:t>UE,VL</w:t>
      </w:r>
      <w:proofErr w:type="gramEnd"/>
    </w:p>
    <w:p w14:paraId="6BA2BE9E" w14:textId="77777777" w:rsidR="00BC5406" w:rsidRDefault="00BC5406" w:rsidP="00BC5406">
      <w:pPr>
        <w:pStyle w:val="Listenabsatz"/>
        <w:numPr>
          <w:ilvl w:val="2"/>
          <w:numId w:val="23"/>
        </w:numPr>
      </w:pPr>
      <w:r>
        <w:t xml:space="preserve">Softwareentwicklung 2 </w:t>
      </w:r>
      <w:proofErr w:type="gramStart"/>
      <w:r>
        <w:t>UE,VL</w:t>
      </w:r>
      <w:proofErr w:type="gramEnd"/>
    </w:p>
    <w:p w14:paraId="5D779C5F" w14:textId="77777777" w:rsidR="00BC5406" w:rsidRDefault="00BC5406" w:rsidP="00BC5406">
      <w:pPr>
        <w:pStyle w:val="Listenabsatz"/>
        <w:numPr>
          <w:ilvl w:val="2"/>
          <w:numId w:val="23"/>
        </w:numPr>
      </w:pPr>
      <w:r>
        <w:t xml:space="preserve">Software Engineering </w:t>
      </w:r>
      <w:proofErr w:type="gramStart"/>
      <w:r>
        <w:t>UE,VL</w:t>
      </w:r>
      <w:proofErr w:type="gramEnd"/>
    </w:p>
    <w:p w14:paraId="50B6D4C8" w14:textId="77777777" w:rsidR="00BC5406" w:rsidRDefault="00BC5406" w:rsidP="00BC5406">
      <w:pPr>
        <w:pStyle w:val="Listenabsatz"/>
        <w:numPr>
          <w:ilvl w:val="2"/>
          <w:numId w:val="23"/>
        </w:numPr>
      </w:pPr>
      <w:r>
        <w:t xml:space="preserve">Communication Engineering </w:t>
      </w:r>
      <w:proofErr w:type="gramStart"/>
      <w:r>
        <w:t>UE,VL</w:t>
      </w:r>
      <w:proofErr w:type="gramEnd"/>
    </w:p>
    <w:p w14:paraId="110DE88E" w14:textId="77777777" w:rsidR="00BC5406" w:rsidRDefault="00BC5406" w:rsidP="00BC5406">
      <w:pPr>
        <w:pStyle w:val="Listenabsatz"/>
        <w:numPr>
          <w:ilvl w:val="2"/>
          <w:numId w:val="23"/>
        </w:numPr>
      </w:pPr>
      <w:r>
        <w:lastRenderedPageBreak/>
        <w:t xml:space="preserve">Datenmodellierung </w:t>
      </w:r>
      <w:proofErr w:type="gramStart"/>
      <w:r>
        <w:t>UE,VL</w:t>
      </w:r>
      <w:proofErr w:type="gramEnd"/>
    </w:p>
    <w:p w14:paraId="5D9F58A4" w14:textId="77777777" w:rsidR="00BC5406" w:rsidRDefault="00BC5406" w:rsidP="00BC5406">
      <w:pPr>
        <w:pStyle w:val="Listenabsatz"/>
        <w:numPr>
          <w:ilvl w:val="2"/>
          <w:numId w:val="23"/>
        </w:numPr>
      </w:pPr>
      <w:r>
        <w:t xml:space="preserve">Algorithmen und Datenstruktur </w:t>
      </w:r>
      <w:proofErr w:type="gramStart"/>
      <w:r>
        <w:t>UE,VL</w:t>
      </w:r>
      <w:proofErr w:type="gramEnd"/>
      <w:r w:rsidRPr="00BC5406">
        <w:t xml:space="preserve"> </w:t>
      </w:r>
    </w:p>
    <w:p w14:paraId="2670F0B1" w14:textId="1B420F8F" w:rsidR="00BC5406" w:rsidRDefault="00BC5406" w:rsidP="00BC5406">
      <w:pPr>
        <w:pStyle w:val="Listenabsatz"/>
        <w:numPr>
          <w:ilvl w:val="2"/>
          <w:numId w:val="23"/>
        </w:numPr>
      </w:pPr>
      <w:r>
        <w:t xml:space="preserve">Algorithmen und Datenstruktur 2 </w:t>
      </w:r>
      <w:proofErr w:type="gramStart"/>
      <w:r>
        <w:t>UE,VL</w:t>
      </w:r>
      <w:proofErr w:type="gramEnd"/>
    </w:p>
    <w:p w14:paraId="505BABCE" w14:textId="77777777" w:rsidR="00BC5406" w:rsidRDefault="00BC5406" w:rsidP="00BC5406">
      <w:pPr>
        <w:pStyle w:val="Listenabsatz"/>
        <w:ind w:left="2160"/>
      </w:pPr>
    </w:p>
    <w:p w14:paraId="5C5BFBF3" w14:textId="08FAABAF" w:rsidR="003A133C" w:rsidRDefault="003A133C" w:rsidP="003A133C">
      <w:pPr>
        <w:pStyle w:val="Listenabsatz"/>
        <w:numPr>
          <w:ilvl w:val="0"/>
          <w:numId w:val="23"/>
        </w:numPr>
      </w:pPr>
      <w:r w:rsidRPr="003A133C">
        <w:rPr>
          <w:b/>
        </w:rPr>
        <w:t>Wie ergänzen sich die im Team vorhandenen Kompetenzen?</w:t>
      </w:r>
      <w:r>
        <w:t xml:space="preserve"> (Darstellung der Kompetenzen über die einzelnen Mitglieder hinaus)</w:t>
      </w:r>
    </w:p>
    <w:p w14:paraId="13990130" w14:textId="259E6322" w:rsidR="003933D1" w:rsidRDefault="003933D1" w:rsidP="003933D1">
      <w:pPr>
        <w:ind w:left="709"/>
      </w:pPr>
      <w:r>
        <w:t xml:space="preserve">Da alle Mitglieder einen sehr ähnlichen Studienverlauf vorweisen sind die Kompetenzen beinahe ident. Nichts desto trotz bringen die unterschiedlichen persönlichen Backgrounds, sowie die gemeinsame Begeisterung, für das Erlernen von </w:t>
      </w:r>
      <w:proofErr w:type="spellStart"/>
      <w:r>
        <w:t>Webdevelopment</w:t>
      </w:r>
      <w:proofErr w:type="spellEnd"/>
      <w:r>
        <w:t xml:space="preserve"> und anderen neuen Technologien, eine gute Basis für das gegenseitige Unterstützen und Lehren. </w:t>
      </w:r>
    </w:p>
    <w:p w14:paraId="4FDD77E9" w14:textId="25EDF3EB" w:rsidR="00C25BD3" w:rsidRDefault="003A133C" w:rsidP="003A133C">
      <w:pPr>
        <w:pStyle w:val="Listenabsatz"/>
        <w:numPr>
          <w:ilvl w:val="0"/>
          <w:numId w:val="23"/>
        </w:numPr>
      </w:pPr>
      <w:r w:rsidRPr="003A133C">
        <w:rPr>
          <w:b/>
        </w:rPr>
        <w:t>Wo liegen die Grenzen der im Team vorhanden Kompetenzen?</w:t>
      </w:r>
      <w:r>
        <w:t xml:space="preserve"> (Wohin wollen sich die einzelnen Mitglieder bzw. das Team entwickeln?)</w:t>
      </w:r>
    </w:p>
    <w:p w14:paraId="34B332F9" w14:textId="744A04C3" w:rsidR="003933D1" w:rsidRPr="003933D1" w:rsidRDefault="003933D1" w:rsidP="003933D1">
      <w:pPr>
        <w:pStyle w:val="Listenabsatz"/>
        <w:rPr>
          <w:bCs/>
        </w:rPr>
      </w:pPr>
      <w:r>
        <w:rPr>
          <w:bCs/>
        </w:rPr>
        <w:t xml:space="preserve">Da </w:t>
      </w:r>
      <w:proofErr w:type="spellStart"/>
      <w:r>
        <w:rPr>
          <w:bCs/>
        </w:rPr>
        <w:t>Webdevelopment</w:t>
      </w:r>
      <w:proofErr w:type="spellEnd"/>
      <w:r>
        <w:rPr>
          <w:bCs/>
        </w:rPr>
        <w:t xml:space="preserve"> im bisherigen Studienverlauf eine geringe Rolle einnahm, sind die Kompetenzen in diesem Bereich noch sehr unausgeprägt und sollen gefestigt, beziehungsweise erlernt werden.</w:t>
      </w:r>
      <w:r w:rsidR="0093641B">
        <w:rPr>
          <w:bCs/>
        </w:rPr>
        <w:t xml:space="preserve"> Bisher erlernte </w:t>
      </w:r>
      <w:proofErr w:type="spellStart"/>
      <w:r w:rsidR="0093641B">
        <w:rPr>
          <w:bCs/>
        </w:rPr>
        <w:t>Webdevelopment</w:t>
      </w:r>
      <w:proofErr w:type="spellEnd"/>
      <w:r w:rsidR="0093641B">
        <w:rPr>
          <w:bCs/>
        </w:rPr>
        <w:t xml:space="preserve">-Fähigkeiten sind </w:t>
      </w:r>
      <w:proofErr w:type="spellStart"/>
      <w:r w:rsidR="0093641B">
        <w:rPr>
          <w:bCs/>
        </w:rPr>
        <w:t>jediglich</w:t>
      </w:r>
      <w:proofErr w:type="spellEnd"/>
      <w:r w:rsidR="0093641B">
        <w:rPr>
          <w:bCs/>
        </w:rPr>
        <w:t xml:space="preserve">, Grund-HTML-Kenntnisse, erstellen und benutzen von </w:t>
      </w:r>
      <w:proofErr w:type="spellStart"/>
      <w:r w:rsidR="0093641B">
        <w:rPr>
          <w:bCs/>
        </w:rPr>
        <w:t>Restful</w:t>
      </w:r>
      <w:proofErr w:type="spellEnd"/>
      <w:r w:rsidR="0093641B">
        <w:rPr>
          <w:bCs/>
        </w:rPr>
        <w:t xml:space="preserve">-Webservices sowie das einbinden und benutzen von </w:t>
      </w:r>
      <w:proofErr w:type="spellStart"/>
      <w:r w:rsidR="0093641B">
        <w:rPr>
          <w:bCs/>
        </w:rPr>
        <w:t>Thymeleaf</w:t>
      </w:r>
      <w:proofErr w:type="spellEnd"/>
      <w:r w:rsidR="0093641B">
        <w:rPr>
          <w:bCs/>
        </w:rPr>
        <w:t xml:space="preserve">. </w:t>
      </w:r>
    </w:p>
    <w:p w14:paraId="7E4E0F4A" w14:textId="77777777" w:rsidR="003A133C" w:rsidRDefault="003A133C" w:rsidP="003A133C">
      <w:pPr>
        <w:pStyle w:val="berschrift1"/>
      </w:pPr>
      <w:r>
        <w:t>Projektbeschreibung</w:t>
      </w:r>
    </w:p>
    <w:p w14:paraId="438A0CEE" w14:textId="05B6FCD6" w:rsidR="008F58C8" w:rsidRDefault="003A133C" w:rsidP="003A133C">
      <w:r>
        <w:t>Basierend auf den zuvor beschriebenen Kompetenzen bzw. Grenzen ist ein konkretes Projekt abzuleiten, welches die Weiterentwicklung oder Vertiefung konkreter Kompetenzen zum Ziel hat. Ein Bezug zu den in der Kompetenzdarstellung beschriebenen Umständen (Kompetenzen, Grenzen, etc.) ist herzustellen.</w:t>
      </w:r>
    </w:p>
    <w:p w14:paraId="043DF83E" w14:textId="77777777" w:rsidR="003A133C" w:rsidRPr="003A133C" w:rsidRDefault="003A133C" w:rsidP="003A133C">
      <w:pPr>
        <w:rPr>
          <w:rStyle w:val="Fett"/>
        </w:rPr>
      </w:pPr>
      <w:r w:rsidRPr="003A133C">
        <w:rPr>
          <w:rStyle w:val="Fett"/>
        </w:rPr>
        <w:t>Leitfragen</w:t>
      </w:r>
    </w:p>
    <w:p w14:paraId="60C710E1" w14:textId="0822C8D5" w:rsidR="008F58C8" w:rsidRPr="00411DA6" w:rsidRDefault="008F58C8" w:rsidP="003A133C">
      <w:pPr>
        <w:pStyle w:val="Listenabsatz"/>
        <w:numPr>
          <w:ilvl w:val="0"/>
          <w:numId w:val="24"/>
        </w:numPr>
        <w:rPr>
          <w:b/>
        </w:rPr>
      </w:pPr>
      <w:r>
        <w:rPr>
          <w:b/>
        </w:rPr>
        <w:t>Was ist die konkrete Projektidee?</w:t>
      </w:r>
      <w:r w:rsidRPr="008F58C8">
        <w:t xml:space="preserve"> (Kurzbeschreibung)</w:t>
      </w:r>
    </w:p>
    <w:p w14:paraId="397F58B0" w14:textId="54C54545" w:rsidR="00411DA6" w:rsidRPr="00251B19" w:rsidRDefault="00411DA6" w:rsidP="00411DA6">
      <w:pPr>
        <w:pStyle w:val="Listenabsatz"/>
        <w:rPr>
          <w:b/>
        </w:rPr>
      </w:pPr>
      <w:r>
        <w:t xml:space="preserve">Ziel ist es durch Anwendung der praktischen und theoretischen Aspekte eine Website zu erstellen, welche eine URL verkürzt und bei Eingabe dieser im Browser den Benutzer auf die gewünschte Seite automatisch weiterleitet. Diese Webanwendung soll auf einem selbst bereitgestellten dedizierten Server zur Verfügung gestellt werden. Die verkürzten Links werden in einer Datenbank gespeichert. Mögliche weitere optionale Funktionen sind das </w:t>
      </w:r>
      <w:r>
        <w:t>Anlegen</w:t>
      </w:r>
      <w:r>
        <w:t xml:space="preserve"> von Nutzerkonten sowie die Schaltung von Werbeanzeigen.</w:t>
      </w:r>
      <w:r>
        <w:t xml:space="preserve"> Ein Beispiel eines </w:t>
      </w:r>
      <w:r w:rsidR="00BC5406">
        <w:t>Unternehmens,</w:t>
      </w:r>
      <w:r>
        <w:t xml:space="preserve"> welches dies </w:t>
      </w:r>
      <w:r w:rsidR="00BC5406">
        <w:t>anbietet,</w:t>
      </w:r>
      <w:r>
        <w:t xml:space="preserve"> wäre bit.ly.</w:t>
      </w:r>
    </w:p>
    <w:p w14:paraId="67AE414C" w14:textId="48ECCC2C" w:rsidR="00251B19" w:rsidRDefault="00251B19" w:rsidP="003A133C">
      <w:pPr>
        <w:pStyle w:val="Listenabsatz"/>
        <w:numPr>
          <w:ilvl w:val="0"/>
          <w:numId w:val="24"/>
        </w:numPr>
        <w:rPr>
          <w:b/>
        </w:rPr>
      </w:pPr>
      <w:r>
        <w:rPr>
          <w:b/>
        </w:rPr>
        <w:t>Was beinhaltet der theoretische Teil der Arbeit?</w:t>
      </w:r>
    </w:p>
    <w:p w14:paraId="03E98673" w14:textId="5484651C" w:rsidR="00411DA6" w:rsidRDefault="00411DA6" w:rsidP="00411DA6">
      <w:pPr>
        <w:pStyle w:val="Listenabsatz"/>
        <w:numPr>
          <w:ilvl w:val="1"/>
          <w:numId w:val="24"/>
        </w:numPr>
      </w:pPr>
      <w:r>
        <w:t>F</w:t>
      </w:r>
      <w:r>
        <w:t xml:space="preserve">estigen der RPC JSON Kommunikations-Kenntnisse </w:t>
      </w:r>
    </w:p>
    <w:p w14:paraId="44624C42" w14:textId="77777777" w:rsidR="00411DA6" w:rsidRDefault="00411DA6" w:rsidP="00411DA6">
      <w:pPr>
        <w:pStyle w:val="Listenabsatz"/>
        <w:numPr>
          <w:ilvl w:val="1"/>
          <w:numId w:val="24"/>
        </w:numPr>
      </w:pPr>
      <w:r>
        <w:t>Festigen der REST Kenntnisse</w:t>
      </w:r>
    </w:p>
    <w:p w14:paraId="792A4C4A" w14:textId="77777777" w:rsidR="00411DA6" w:rsidRDefault="00411DA6" w:rsidP="00411DA6">
      <w:pPr>
        <w:pStyle w:val="Listenabsatz"/>
        <w:numPr>
          <w:ilvl w:val="1"/>
          <w:numId w:val="24"/>
        </w:numPr>
      </w:pPr>
      <w:r>
        <w:t>Webservice durch eigenen dedizierten Server anbieten erlernen</w:t>
      </w:r>
    </w:p>
    <w:p w14:paraId="3F619385" w14:textId="4C83D90B" w:rsidR="00411DA6" w:rsidRDefault="00411DA6" w:rsidP="00411DA6">
      <w:pPr>
        <w:pStyle w:val="Listenabsatz"/>
        <w:numPr>
          <w:ilvl w:val="1"/>
          <w:numId w:val="24"/>
        </w:numPr>
        <w:rPr>
          <w:b/>
        </w:rPr>
      </w:pPr>
      <w:r>
        <w:lastRenderedPageBreak/>
        <w:t>Verschlüsselte Datenübertragung kennenlernen (SHA-256)</w:t>
      </w:r>
    </w:p>
    <w:p w14:paraId="23AE0653" w14:textId="42AE5CAA" w:rsidR="00251B19" w:rsidRDefault="00251B19" w:rsidP="003A133C">
      <w:pPr>
        <w:pStyle w:val="Listenabsatz"/>
        <w:numPr>
          <w:ilvl w:val="0"/>
          <w:numId w:val="24"/>
        </w:numPr>
        <w:rPr>
          <w:b/>
        </w:rPr>
      </w:pPr>
      <w:r>
        <w:rPr>
          <w:b/>
        </w:rPr>
        <w:t>Was beinhaltet der praktische Teil der Arbeit?</w:t>
      </w:r>
    </w:p>
    <w:p w14:paraId="1E3A8BF7" w14:textId="77777777" w:rsidR="00411DA6" w:rsidRDefault="00411DA6" w:rsidP="00411DA6">
      <w:pPr>
        <w:pStyle w:val="Listenabsatz"/>
        <w:numPr>
          <w:ilvl w:val="1"/>
          <w:numId w:val="24"/>
        </w:numPr>
      </w:pPr>
      <w:r>
        <w:t xml:space="preserve">HTML </w:t>
      </w:r>
    </w:p>
    <w:p w14:paraId="121AD26E" w14:textId="77777777" w:rsidR="00411DA6" w:rsidRDefault="00411DA6" w:rsidP="00411DA6">
      <w:pPr>
        <w:pStyle w:val="Listenabsatz"/>
        <w:numPr>
          <w:ilvl w:val="1"/>
          <w:numId w:val="24"/>
        </w:numPr>
      </w:pPr>
      <w:r>
        <w:t xml:space="preserve">CSS </w:t>
      </w:r>
    </w:p>
    <w:p w14:paraId="2ECA6174" w14:textId="77777777" w:rsidR="00411DA6" w:rsidRDefault="00411DA6" w:rsidP="00411DA6">
      <w:pPr>
        <w:pStyle w:val="Listenabsatz"/>
        <w:numPr>
          <w:ilvl w:val="1"/>
          <w:numId w:val="24"/>
        </w:numPr>
      </w:pPr>
      <w:r>
        <w:t>JavaScript</w:t>
      </w:r>
    </w:p>
    <w:p w14:paraId="5C2489E0" w14:textId="77777777" w:rsidR="00411DA6" w:rsidRDefault="00411DA6" w:rsidP="00411DA6">
      <w:pPr>
        <w:pStyle w:val="Listenabsatz"/>
        <w:numPr>
          <w:ilvl w:val="1"/>
          <w:numId w:val="24"/>
        </w:numPr>
      </w:pPr>
      <w:r>
        <w:t xml:space="preserve">Angular JS </w:t>
      </w:r>
    </w:p>
    <w:p w14:paraId="04C61C9A" w14:textId="77777777" w:rsidR="00411DA6" w:rsidRDefault="00411DA6" w:rsidP="00411DA6">
      <w:pPr>
        <w:pStyle w:val="Listenabsatz"/>
        <w:numPr>
          <w:ilvl w:val="1"/>
          <w:numId w:val="24"/>
        </w:numPr>
      </w:pPr>
      <w:r>
        <w:t xml:space="preserve">Erstellen einer Datenbank </w:t>
      </w:r>
    </w:p>
    <w:p w14:paraId="3EEFB6C6" w14:textId="77777777" w:rsidR="00411DA6" w:rsidRDefault="00411DA6" w:rsidP="00411DA6">
      <w:pPr>
        <w:pStyle w:val="Listenabsatz"/>
        <w:numPr>
          <w:ilvl w:val="1"/>
          <w:numId w:val="24"/>
        </w:numPr>
      </w:pPr>
      <w:proofErr w:type="spellStart"/>
      <w:r>
        <w:t>Restful</w:t>
      </w:r>
      <w:proofErr w:type="spellEnd"/>
      <w:r>
        <w:t xml:space="preserve"> web </w:t>
      </w:r>
      <w:proofErr w:type="spellStart"/>
      <w:r>
        <w:t>service</w:t>
      </w:r>
      <w:proofErr w:type="spellEnd"/>
      <w:r>
        <w:t xml:space="preserve"> </w:t>
      </w:r>
    </w:p>
    <w:p w14:paraId="437347F6" w14:textId="77777777" w:rsidR="00411DA6" w:rsidRDefault="00411DA6" w:rsidP="00411DA6">
      <w:pPr>
        <w:pStyle w:val="Listenabsatz"/>
        <w:numPr>
          <w:ilvl w:val="1"/>
          <w:numId w:val="24"/>
        </w:numPr>
      </w:pPr>
      <w:r>
        <w:t>API</w:t>
      </w:r>
      <w:r>
        <w:t xml:space="preserve"> (Wahl und Einsatz) </w:t>
      </w:r>
    </w:p>
    <w:p w14:paraId="7D6B5652" w14:textId="77777777" w:rsidR="00411DA6" w:rsidRDefault="00411DA6" w:rsidP="00411DA6">
      <w:pPr>
        <w:pStyle w:val="Listenabsatz"/>
        <w:numPr>
          <w:ilvl w:val="1"/>
          <w:numId w:val="24"/>
        </w:numPr>
      </w:pPr>
      <w:proofErr w:type="spellStart"/>
      <w:r>
        <w:t>Swagger</w:t>
      </w:r>
      <w:proofErr w:type="spellEnd"/>
      <w:r>
        <w:t xml:space="preserve"> UI für die API Dokumentation erstellen </w:t>
      </w:r>
    </w:p>
    <w:p w14:paraId="3625C358" w14:textId="5A1BF3F8" w:rsidR="00411DA6" w:rsidRDefault="00411DA6" w:rsidP="00411DA6">
      <w:pPr>
        <w:pStyle w:val="Listenabsatz"/>
        <w:numPr>
          <w:ilvl w:val="1"/>
          <w:numId w:val="24"/>
        </w:numPr>
        <w:rPr>
          <w:b/>
        </w:rPr>
      </w:pPr>
      <w:r>
        <w:t>Verschlüsselung</w:t>
      </w:r>
    </w:p>
    <w:p w14:paraId="586913AD" w14:textId="2BFF47F7" w:rsidR="003A133C" w:rsidRDefault="003A133C" w:rsidP="003A133C">
      <w:pPr>
        <w:pStyle w:val="Listenabsatz"/>
        <w:numPr>
          <w:ilvl w:val="0"/>
          <w:numId w:val="24"/>
        </w:numPr>
        <w:rPr>
          <w:b/>
        </w:rPr>
      </w:pPr>
      <w:r w:rsidRPr="003A133C">
        <w:rPr>
          <w:b/>
        </w:rPr>
        <w:t>Welche Kompetenzen werden im Zuge des Projekts gestärkt und/oder neu entwickelt?</w:t>
      </w:r>
    </w:p>
    <w:p w14:paraId="7B789649" w14:textId="26D9E4B8" w:rsidR="0093641B" w:rsidRPr="003A133C" w:rsidRDefault="0093641B" w:rsidP="0093641B">
      <w:pPr>
        <w:pStyle w:val="Listenabsatz"/>
        <w:rPr>
          <w:b/>
        </w:rPr>
      </w:pPr>
      <w:r>
        <w:rPr>
          <w:bCs/>
        </w:rPr>
        <w:t>Ziel ist es, dass jedes Teammitglied erlernt, wie man eine grundlegende Webapplikation erstellt, welche auf einem eigens bereitgestellten dedizierten Server läuft, und aufgerufen werden kann sowie Daten speichert und verarbeitet. Weiters ist es Ziel weitere Entwicklungsumgebungen, Plugins und Frameworks kennen zu lernen.</w:t>
      </w:r>
    </w:p>
    <w:p w14:paraId="147CB908" w14:textId="77777777" w:rsidR="00251B19" w:rsidRDefault="00251B19">
      <w:pPr>
        <w:spacing w:after="160" w:line="259" w:lineRule="auto"/>
        <w:contextualSpacing w:val="0"/>
        <w:rPr>
          <w:rFonts w:eastAsiaTheme="majorEastAsia" w:cstheme="majorBidi"/>
          <w:b/>
          <w:sz w:val="26"/>
          <w:szCs w:val="32"/>
        </w:rPr>
      </w:pPr>
      <w:r>
        <w:br w:type="page"/>
      </w:r>
    </w:p>
    <w:p w14:paraId="3672E975" w14:textId="619461E7" w:rsidR="001B4F4C" w:rsidRDefault="001B4F4C" w:rsidP="001B4F4C">
      <w:pPr>
        <w:pStyle w:val="berschrift1"/>
      </w:pPr>
      <w:r>
        <w:lastRenderedPageBreak/>
        <w:t>Ressourcen</w:t>
      </w:r>
    </w:p>
    <w:p w14:paraId="71730AC9" w14:textId="77777777" w:rsidR="001B4F4C" w:rsidRDefault="001B4F4C" w:rsidP="001B4F4C">
      <w:r>
        <w:t>In diesem Abschnitt sind die für die Umsetzung des Projekts notwendigen Ressourcen zu identifizieren bzw. zu beschreiben. Ressourcen bezeichnen hierbei sowohl Hardware- als auch Software-Ressourcen.</w:t>
      </w:r>
    </w:p>
    <w:p w14:paraId="6571C6B1" w14:textId="77777777" w:rsidR="001B4F4C" w:rsidRPr="005A07BC" w:rsidRDefault="001B4F4C" w:rsidP="005A07BC">
      <w:pPr>
        <w:rPr>
          <w:b/>
          <w:bCs/>
        </w:rPr>
      </w:pPr>
      <w:r w:rsidRPr="001B4F4C">
        <w:rPr>
          <w:rStyle w:val="Fett"/>
        </w:rPr>
        <w:t>Leitfragen</w:t>
      </w:r>
    </w:p>
    <w:p w14:paraId="58E04FF0" w14:textId="56A5A9D2" w:rsidR="001B4F4C" w:rsidRDefault="001B4F4C" w:rsidP="001B4F4C">
      <w:pPr>
        <w:pStyle w:val="Listenabsatz"/>
        <w:numPr>
          <w:ilvl w:val="0"/>
          <w:numId w:val="25"/>
        </w:numPr>
        <w:rPr>
          <w:b/>
        </w:rPr>
      </w:pPr>
      <w:r w:rsidRPr="001B4F4C">
        <w:rPr>
          <w:b/>
        </w:rPr>
        <w:t>Welche Ressourcen sind für die Umsetzung des Projekts notwendig?</w:t>
      </w:r>
    </w:p>
    <w:p w14:paraId="2C70B63B" w14:textId="005E803D" w:rsidR="0093641B" w:rsidRDefault="0093641B" w:rsidP="0093641B">
      <w:pPr>
        <w:pStyle w:val="Listenabsatz"/>
        <w:numPr>
          <w:ilvl w:val="1"/>
          <w:numId w:val="25"/>
        </w:numPr>
        <w:rPr>
          <w:bCs/>
        </w:rPr>
      </w:pPr>
      <w:r w:rsidRPr="0093641B">
        <w:rPr>
          <w:bCs/>
        </w:rPr>
        <w:t xml:space="preserve">Visual Code als </w:t>
      </w:r>
      <w:r w:rsidR="006E1122">
        <w:rPr>
          <w:bCs/>
        </w:rPr>
        <w:t>IDE</w:t>
      </w:r>
    </w:p>
    <w:p w14:paraId="3C4BFEAF" w14:textId="636D8782" w:rsidR="0093641B" w:rsidRDefault="0093641B" w:rsidP="0093641B">
      <w:pPr>
        <w:pStyle w:val="Listenabsatz"/>
        <w:numPr>
          <w:ilvl w:val="1"/>
          <w:numId w:val="25"/>
        </w:numPr>
        <w:rPr>
          <w:bCs/>
        </w:rPr>
      </w:pPr>
      <w:r>
        <w:rPr>
          <w:bCs/>
        </w:rPr>
        <w:t>GitHub als Repository</w:t>
      </w:r>
    </w:p>
    <w:p w14:paraId="7BF46395" w14:textId="198547E3" w:rsidR="0093641B" w:rsidRDefault="0093641B" w:rsidP="0093641B">
      <w:pPr>
        <w:pStyle w:val="Listenabsatz"/>
        <w:numPr>
          <w:ilvl w:val="1"/>
          <w:numId w:val="25"/>
        </w:numPr>
        <w:rPr>
          <w:bCs/>
        </w:rPr>
      </w:pPr>
      <w:r>
        <w:rPr>
          <w:bCs/>
        </w:rPr>
        <w:t>AngularJS für Logik der Website</w:t>
      </w:r>
    </w:p>
    <w:p w14:paraId="29238963" w14:textId="5CCBBA5D" w:rsidR="0093641B" w:rsidRDefault="0093641B" w:rsidP="0093641B">
      <w:pPr>
        <w:pStyle w:val="Listenabsatz"/>
        <w:numPr>
          <w:ilvl w:val="1"/>
          <w:numId w:val="25"/>
        </w:numPr>
        <w:rPr>
          <w:bCs/>
        </w:rPr>
      </w:pPr>
      <w:proofErr w:type="spellStart"/>
      <w:r>
        <w:rPr>
          <w:bCs/>
        </w:rPr>
        <w:t>Restful</w:t>
      </w:r>
      <w:proofErr w:type="spellEnd"/>
      <w:r>
        <w:rPr>
          <w:bCs/>
        </w:rPr>
        <w:t>-Webservices für Kommunikation</w:t>
      </w:r>
    </w:p>
    <w:p w14:paraId="0ED7CA53" w14:textId="407EBACC" w:rsidR="0093641B" w:rsidRPr="0093641B" w:rsidRDefault="0093641B" w:rsidP="0093641B">
      <w:pPr>
        <w:pStyle w:val="Listenabsatz"/>
        <w:numPr>
          <w:ilvl w:val="1"/>
          <w:numId w:val="25"/>
        </w:numPr>
        <w:rPr>
          <w:bCs/>
        </w:rPr>
      </w:pPr>
      <w:r>
        <w:rPr>
          <w:bCs/>
        </w:rPr>
        <w:t xml:space="preserve">Bootstrap und </w:t>
      </w:r>
      <w:proofErr w:type="spellStart"/>
      <w:r>
        <w:rPr>
          <w:bCs/>
        </w:rPr>
        <w:t>Materialize</w:t>
      </w:r>
      <w:proofErr w:type="spellEnd"/>
      <w:r>
        <w:rPr>
          <w:bCs/>
        </w:rPr>
        <w:t xml:space="preserve"> als </w:t>
      </w:r>
      <w:proofErr w:type="spellStart"/>
      <w:r w:rsidR="006E1122">
        <w:rPr>
          <w:bCs/>
        </w:rPr>
        <w:t>Stylinghilfe</w:t>
      </w:r>
      <w:proofErr w:type="spellEnd"/>
      <w:r w:rsidR="006E1122">
        <w:rPr>
          <w:bCs/>
        </w:rPr>
        <w:t xml:space="preserve"> (CSS Framework)</w:t>
      </w:r>
    </w:p>
    <w:p w14:paraId="306789A6" w14:textId="58D0ECA4" w:rsidR="001B4F4C" w:rsidRDefault="001B4F4C" w:rsidP="001B4F4C">
      <w:pPr>
        <w:pStyle w:val="Listenabsatz"/>
        <w:numPr>
          <w:ilvl w:val="0"/>
          <w:numId w:val="25"/>
        </w:numPr>
        <w:rPr>
          <w:b/>
        </w:rPr>
      </w:pPr>
      <w:r w:rsidRPr="001B4F4C">
        <w:rPr>
          <w:b/>
        </w:rPr>
        <w:t>Welche Ressourcen werden vom Projektteam zur Verfügung gestellt?</w:t>
      </w:r>
    </w:p>
    <w:p w14:paraId="2EECF86C" w14:textId="05A5685A" w:rsidR="006E1122" w:rsidRPr="006E1122" w:rsidRDefault="006E1122" w:rsidP="006E1122">
      <w:pPr>
        <w:pStyle w:val="Listenabsatz"/>
        <w:numPr>
          <w:ilvl w:val="1"/>
          <w:numId w:val="25"/>
        </w:numPr>
        <w:rPr>
          <w:bCs/>
        </w:rPr>
      </w:pPr>
      <w:r w:rsidRPr="006E1122">
        <w:rPr>
          <w:bCs/>
        </w:rPr>
        <w:t>Dedizierter Server</w:t>
      </w:r>
    </w:p>
    <w:p w14:paraId="366E672C" w14:textId="77777777" w:rsidR="001B4F4C" w:rsidRDefault="001B4F4C" w:rsidP="001B4F4C">
      <w:pPr>
        <w:pStyle w:val="berschrift1"/>
      </w:pPr>
      <w:r>
        <w:t>Meilensteine</w:t>
      </w:r>
    </w:p>
    <w:p w14:paraId="4478C6F2" w14:textId="2D429A79" w:rsidR="001B4F4C" w:rsidRDefault="001B4F4C" w:rsidP="001B4F4C">
      <w:r>
        <w:t>Meilensteine dienen zur grundlegenden Strukturierung von Projekten und bieten die Möglichkeit, das Projekt anhand definierter Qualitätskriterien zu evaluieren bzw. zu prüfen. In diesem Abschnitt gilt e</w:t>
      </w:r>
      <w:r w:rsidR="00A97D92">
        <w:t>s das Projekt in grundsätzlich 4</w:t>
      </w:r>
      <w:r>
        <w:t xml:space="preserve"> Phase</w:t>
      </w:r>
      <w:r w:rsidR="00A97D92">
        <w:t>n (3</w:t>
      </w:r>
      <w:r>
        <w:t xml:space="preserve"> Meilensteine) zu strukturieren und anhand entsprechender </w:t>
      </w:r>
      <w:proofErr w:type="spellStart"/>
      <w:r>
        <w:t>Deliverables</w:t>
      </w:r>
      <w:proofErr w:type="spellEnd"/>
      <w:r>
        <w:t xml:space="preserve"> zu definieren. Auf Basis der zugeordneten </w:t>
      </w:r>
      <w:proofErr w:type="spellStart"/>
      <w:r>
        <w:t>Deliverables</w:t>
      </w:r>
      <w:proofErr w:type="spellEnd"/>
      <w:r>
        <w:t xml:space="preserve"> soll das Projekt zum definierten Zeitpunkt (siehe Meilensteine) bewertet werden können.</w:t>
      </w:r>
    </w:p>
    <w:p w14:paraId="68750216" w14:textId="77777777" w:rsidR="001B4F4C" w:rsidRPr="001B4F4C" w:rsidRDefault="001B4F4C" w:rsidP="001B4F4C">
      <w:pPr>
        <w:rPr>
          <w:rStyle w:val="Fett"/>
        </w:rPr>
      </w:pPr>
      <w:r w:rsidRPr="001B4F4C">
        <w:rPr>
          <w:rStyle w:val="Fett"/>
        </w:rPr>
        <w:t>Leitfragen</w:t>
      </w:r>
    </w:p>
    <w:p w14:paraId="6BDDED77" w14:textId="35A0F0E7" w:rsidR="001B4F4C" w:rsidRDefault="001B4F4C" w:rsidP="001B4F4C">
      <w:pPr>
        <w:pStyle w:val="Listenabsatz"/>
        <w:numPr>
          <w:ilvl w:val="0"/>
          <w:numId w:val="26"/>
        </w:numPr>
        <w:rPr>
          <w:b/>
        </w:rPr>
      </w:pPr>
      <w:r w:rsidRPr="005713C4">
        <w:rPr>
          <w:b/>
        </w:rPr>
        <w:t>Welche Aufgaben und Ergebnisse sind den Meilensteinen zuzuordnen?</w:t>
      </w:r>
    </w:p>
    <w:p w14:paraId="5F77A744" w14:textId="75DCCD5A" w:rsidR="008478D2" w:rsidRDefault="008478D2" w:rsidP="006E1122">
      <w:pPr>
        <w:pStyle w:val="Listenabsatz"/>
        <w:numPr>
          <w:ilvl w:val="1"/>
          <w:numId w:val="26"/>
        </w:numPr>
        <w:rPr>
          <w:bCs/>
        </w:rPr>
      </w:pPr>
      <w:r>
        <w:rPr>
          <w:bCs/>
        </w:rPr>
        <w:t>Meilenstein 1</w:t>
      </w:r>
    </w:p>
    <w:p w14:paraId="57E535EB" w14:textId="3D563797" w:rsidR="00935B55" w:rsidRDefault="00935B55" w:rsidP="008478D2">
      <w:pPr>
        <w:pStyle w:val="Listenabsatz"/>
        <w:numPr>
          <w:ilvl w:val="2"/>
          <w:numId w:val="26"/>
        </w:numPr>
        <w:rPr>
          <w:bCs/>
        </w:rPr>
      </w:pPr>
      <w:r>
        <w:rPr>
          <w:bCs/>
        </w:rPr>
        <w:t>UI Prototype der Webapplikation</w:t>
      </w:r>
    </w:p>
    <w:p w14:paraId="2F9F6ECD" w14:textId="0AC3AE2A" w:rsidR="008478D2" w:rsidRDefault="008478D2" w:rsidP="008478D2">
      <w:pPr>
        <w:pStyle w:val="Listenabsatz"/>
        <w:numPr>
          <w:ilvl w:val="2"/>
          <w:numId w:val="26"/>
        </w:numPr>
        <w:rPr>
          <w:bCs/>
        </w:rPr>
      </w:pPr>
      <w:r>
        <w:rPr>
          <w:bCs/>
        </w:rPr>
        <w:t>Logischer Entwurf der Datenbank</w:t>
      </w:r>
    </w:p>
    <w:p w14:paraId="0FFD4838" w14:textId="593A0591" w:rsidR="008478D2" w:rsidRDefault="008478D2" w:rsidP="008478D2">
      <w:pPr>
        <w:pStyle w:val="Listenabsatz"/>
        <w:numPr>
          <w:ilvl w:val="2"/>
          <w:numId w:val="26"/>
        </w:numPr>
        <w:rPr>
          <w:bCs/>
        </w:rPr>
      </w:pPr>
      <w:r>
        <w:rPr>
          <w:bCs/>
        </w:rPr>
        <w:t xml:space="preserve">Einrichten des </w:t>
      </w:r>
      <w:proofErr w:type="spellStart"/>
      <w:r>
        <w:rPr>
          <w:bCs/>
        </w:rPr>
        <w:t>Git-Repositories</w:t>
      </w:r>
      <w:proofErr w:type="spellEnd"/>
    </w:p>
    <w:p w14:paraId="21F4818A" w14:textId="0319EB1C" w:rsidR="008478D2" w:rsidRPr="008478D2" w:rsidRDefault="008478D2" w:rsidP="008478D2">
      <w:pPr>
        <w:pStyle w:val="Listenabsatz"/>
        <w:numPr>
          <w:ilvl w:val="2"/>
          <w:numId w:val="26"/>
        </w:numPr>
        <w:rPr>
          <w:bCs/>
        </w:rPr>
      </w:pPr>
      <w:r>
        <w:rPr>
          <w:bCs/>
        </w:rPr>
        <w:t>Vertraut machen mit den aufgelisteten Tools und Frameworks</w:t>
      </w:r>
    </w:p>
    <w:p w14:paraId="629EADB7" w14:textId="1773CB37" w:rsidR="008478D2" w:rsidRDefault="008478D2" w:rsidP="008478D2">
      <w:pPr>
        <w:pStyle w:val="Listenabsatz"/>
        <w:numPr>
          <w:ilvl w:val="1"/>
          <w:numId w:val="26"/>
        </w:numPr>
        <w:rPr>
          <w:bCs/>
        </w:rPr>
      </w:pPr>
      <w:r>
        <w:rPr>
          <w:bCs/>
        </w:rPr>
        <w:t>Meilenstein 2</w:t>
      </w:r>
    </w:p>
    <w:p w14:paraId="5047AF8E" w14:textId="2374BA87" w:rsidR="008478D2" w:rsidRDefault="008478D2" w:rsidP="008478D2">
      <w:pPr>
        <w:pStyle w:val="Listenabsatz"/>
        <w:numPr>
          <w:ilvl w:val="2"/>
          <w:numId w:val="26"/>
        </w:numPr>
        <w:rPr>
          <w:bCs/>
        </w:rPr>
      </w:pPr>
      <w:r w:rsidRPr="00150912">
        <w:rPr>
          <w:bCs/>
        </w:rPr>
        <w:t>Ausführbares Webprojekt</w:t>
      </w:r>
      <w:r>
        <w:rPr>
          <w:bCs/>
        </w:rPr>
        <w:t xml:space="preserve"> mit grundlegender Funktion des URL Verkürzens</w:t>
      </w:r>
    </w:p>
    <w:p w14:paraId="5024A588" w14:textId="20CA44F2" w:rsidR="008478D2" w:rsidRPr="008478D2" w:rsidRDefault="008478D2" w:rsidP="008478D2">
      <w:pPr>
        <w:pStyle w:val="Listenabsatz"/>
        <w:numPr>
          <w:ilvl w:val="2"/>
          <w:numId w:val="26"/>
        </w:numPr>
        <w:rPr>
          <w:bCs/>
        </w:rPr>
      </w:pPr>
      <w:r>
        <w:rPr>
          <w:bCs/>
        </w:rPr>
        <w:t>Lauffähige API</w:t>
      </w:r>
    </w:p>
    <w:p w14:paraId="5DDF9818" w14:textId="2013C3B2" w:rsidR="008478D2" w:rsidRDefault="008478D2" w:rsidP="008478D2">
      <w:pPr>
        <w:pStyle w:val="Listenabsatz"/>
        <w:numPr>
          <w:ilvl w:val="1"/>
          <w:numId w:val="26"/>
        </w:numPr>
        <w:rPr>
          <w:bCs/>
        </w:rPr>
      </w:pPr>
      <w:r>
        <w:rPr>
          <w:bCs/>
        </w:rPr>
        <w:t>Meilenstein 3</w:t>
      </w:r>
    </w:p>
    <w:p w14:paraId="7F39718D" w14:textId="3E1D38BA" w:rsidR="00150912" w:rsidRDefault="00150912" w:rsidP="008478D2">
      <w:pPr>
        <w:pStyle w:val="Listenabsatz"/>
        <w:numPr>
          <w:ilvl w:val="2"/>
          <w:numId w:val="26"/>
        </w:numPr>
        <w:rPr>
          <w:bCs/>
        </w:rPr>
      </w:pPr>
      <w:r>
        <w:rPr>
          <w:bCs/>
        </w:rPr>
        <w:t>Externer Zugriff auf die Webapplikation</w:t>
      </w:r>
    </w:p>
    <w:p w14:paraId="7AEDBEE4" w14:textId="1CBDD07C" w:rsidR="00150912" w:rsidRDefault="007945AC" w:rsidP="008478D2">
      <w:pPr>
        <w:pStyle w:val="Listenabsatz"/>
        <w:numPr>
          <w:ilvl w:val="2"/>
          <w:numId w:val="26"/>
        </w:numPr>
        <w:rPr>
          <w:bCs/>
        </w:rPr>
      </w:pPr>
      <w:r>
        <w:rPr>
          <w:bCs/>
        </w:rPr>
        <w:t>Fertiges Design der Webapplikation</w:t>
      </w:r>
    </w:p>
    <w:p w14:paraId="38F3F5AC" w14:textId="2366E625" w:rsidR="007945AC" w:rsidRDefault="007945AC" w:rsidP="008478D2">
      <w:pPr>
        <w:pStyle w:val="Listenabsatz"/>
        <w:numPr>
          <w:ilvl w:val="2"/>
          <w:numId w:val="26"/>
        </w:numPr>
        <w:rPr>
          <w:bCs/>
        </w:rPr>
      </w:pPr>
      <w:r>
        <w:rPr>
          <w:bCs/>
        </w:rPr>
        <w:t>Login und Registrierung von Nutzern und zuweisen der jeweiligen Datenbankeinträge</w:t>
      </w:r>
    </w:p>
    <w:p w14:paraId="3D97D323" w14:textId="6BDF4166" w:rsidR="007945AC" w:rsidRDefault="007945AC" w:rsidP="008478D2">
      <w:pPr>
        <w:pStyle w:val="Listenabsatz"/>
        <w:numPr>
          <w:ilvl w:val="2"/>
          <w:numId w:val="26"/>
        </w:numPr>
        <w:rPr>
          <w:bCs/>
        </w:rPr>
      </w:pPr>
      <w:r>
        <w:rPr>
          <w:bCs/>
        </w:rPr>
        <w:t>Dokumentation der API</w:t>
      </w:r>
    </w:p>
    <w:p w14:paraId="3BEBE884" w14:textId="24918896" w:rsidR="003A133C" w:rsidRDefault="001B4F4C" w:rsidP="001B4F4C">
      <w:pPr>
        <w:pStyle w:val="Listenabsatz"/>
        <w:numPr>
          <w:ilvl w:val="0"/>
          <w:numId w:val="26"/>
        </w:numPr>
        <w:rPr>
          <w:b/>
        </w:rPr>
      </w:pPr>
      <w:r w:rsidRPr="005713C4">
        <w:rPr>
          <w:b/>
        </w:rPr>
        <w:lastRenderedPageBreak/>
        <w:t xml:space="preserve">Welche </w:t>
      </w:r>
      <w:proofErr w:type="spellStart"/>
      <w:r w:rsidRPr="005713C4">
        <w:rPr>
          <w:b/>
        </w:rPr>
        <w:t>Deliverables</w:t>
      </w:r>
      <w:proofErr w:type="spellEnd"/>
      <w:r w:rsidRPr="005713C4">
        <w:rPr>
          <w:b/>
        </w:rPr>
        <w:t xml:space="preserve"> (Protokolle, Berichte, Dokumentationen, Entscheidungsprozesse, Modelle, Softwaresysteme,</w:t>
      </w:r>
      <w:r w:rsidR="00B077AC">
        <w:rPr>
          <w:b/>
        </w:rPr>
        <w:t xml:space="preserve"> Handbücher,</w:t>
      </w:r>
      <w:r w:rsidRPr="005713C4">
        <w:rPr>
          <w:b/>
        </w:rPr>
        <w:t xml:space="preserve"> etc.) werden zu den Meilensteinen abgegeben?</w:t>
      </w:r>
    </w:p>
    <w:p w14:paraId="7E319644" w14:textId="4A8F0E0B" w:rsidR="00935B55" w:rsidRDefault="00935B55" w:rsidP="00935B55">
      <w:pPr>
        <w:pStyle w:val="Listenabsatz"/>
        <w:numPr>
          <w:ilvl w:val="1"/>
          <w:numId w:val="26"/>
        </w:numPr>
        <w:rPr>
          <w:bCs/>
        </w:rPr>
      </w:pPr>
      <w:r w:rsidRPr="00935B55">
        <w:rPr>
          <w:bCs/>
        </w:rPr>
        <w:t>Dokumentation der API (</w:t>
      </w:r>
      <w:proofErr w:type="spellStart"/>
      <w:r w:rsidRPr="00935B55">
        <w:rPr>
          <w:bCs/>
        </w:rPr>
        <w:t>Swagger</w:t>
      </w:r>
      <w:proofErr w:type="spellEnd"/>
      <w:r w:rsidRPr="00935B55">
        <w:rPr>
          <w:bCs/>
        </w:rPr>
        <w:t xml:space="preserve"> UI)</w:t>
      </w:r>
    </w:p>
    <w:p w14:paraId="6D1A875F" w14:textId="469BF0BA" w:rsidR="00935B55" w:rsidRDefault="00935B55" w:rsidP="00935B55">
      <w:pPr>
        <w:pStyle w:val="Listenabsatz"/>
        <w:numPr>
          <w:ilvl w:val="1"/>
          <w:numId w:val="26"/>
        </w:numPr>
        <w:rPr>
          <w:bCs/>
        </w:rPr>
      </w:pPr>
      <w:r>
        <w:rPr>
          <w:bCs/>
        </w:rPr>
        <w:t>UML Darstellung der Datenbank</w:t>
      </w:r>
    </w:p>
    <w:p w14:paraId="66463507" w14:textId="3B9B5AA5" w:rsidR="00935B55" w:rsidRDefault="00935B55" w:rsidP="00935B55">
      <w:pPr>
        <w:pStyle w:val="Listenabsatz"/>
        <w:numPr>
          <w:ilvl w:val="1"/>
          <w:numId w:val="26"/>
        </w:numPr>
        <w:rPr>
          <w:bCs/>
        </w:rPr>
      </w:pPr>
      <w:r>
        <w:rPr>
          <w:bCs/>
        </w:rPr>
        <w:t xml:space="preserve">UI </w:t>
      </w:r>
      <w:proofErr w:type="spellStart"/>
      <w:r>
        <w:rPr>
          <w:bCs/>
        </w:rPr>
        <w:t>Protoype</w:t>
      </w:r>
      <w:proofErr w:type="spellEnd"/>
    </w:p>
    <w:p w14:paraId="51F13825" w14:textId="6C1FBCAA" w:rsidR="00935B55" w:rsidRDefault="00935B55" w:rsidP="00935B55">
      <w:pPr>
        <w:pStyle w:val="Listenabsatz"/>
        <w:numPr>
          <w:ilvl w:val="1"/>
          <w:numId w:val="26"/>
        </w:numPr>
        <w:rPr>
          <w:bCs/>
        </w:rPr>
      </w:pPr>
      <w:r>
        <w:rPr>
          <w:bCs/>
        </w:rPr>
        <w:t xml:space="preserve">Geklontes </w:t>
      </w:r>
      <w:proofErr w:type="spellStart"/>
      <w:r>
        <w:rPr>
          <w:bCs/>
        </w:rPr>
        <w:t>Git</w:t>
      </w:r>
      <w:proofErr w:type="spellEnd"/>
      <w:r>
        <w:rPr>
          <w:bCs/>
        </w:rPr>
        <w:t xml:space="preserve">-Repository </w:t>
      </w:r>
    </w:p>
    <w:p w14:paraId="1895BCF9" w14:textId="1D406AB8" w:rsidR="00935B55" w:rsidRDefault="00935B55" w:rsidP="00935B55">
      <w:pPr>
        <w:pStyle w:val="Listenabsatz"/>
        <w:numPr>
          <w:ilvl w:val="1"/>
          <w:numId w:val="26"/>
        </w:numPr>
        <w:rPr>
          <w:bCs/>
        </w:rPr>
      </w:pPr>
      <w:r>
        <w:rPr>
          <w:bCs/>
        </w:rPr>
        <w:t>Zeitaufzeichnung</w:t>
      </w:r>
    </w:p>
    <w:p w14:paraId="4B4ADDF9" w14:textId="18B772B7" w:rsidR="00935B55" w:rsidRPr="00935B55" w:rsidRDefault="00935B55" w:rsidP="00935B55">
      <w:pPr>
        <w:pStyle w:val="Listenabsatz"/>
        <w:numPr>
          <w:ilvl w:val="1"/>
          <w:numId w:val="26"/>
        </w:numPr>
        <w:rPr>
          <w:bCs/>
        </w:rPr>
      </w:pPr>
      <w:r>
        <w:rPr>
          <w:bCs/>
        </w:rPr>
        <w:t>Theoretische Ausarbeitung</w:t>
      </w:r>
    </w:p>
    <w:p w14:paraId="6443D436" w14:textId="1E4881ED" w:rsidR="0005138B" w:rsidRDefault="00AC64D6" w:rsidP="00AC64D6">
      <w:pPr>
        <w:pStyle w:val="berschrift2"/>
      </w:pPr>
      <w:r>
        <w:t>Meilenstein #1</w:t>
      </w:r>
      <w:r>
        <w:tab/>
      </w:r>
      <w:r w:rsidR="00EE3D63">
        <w:t>17</w:t>
      </w:r>
      <w:r>
        <w:t xml:space="preserve">. </w:t>
      </w:r>
      <w:r w:rsidR="00EE3D63">
        <w:t>April</w:t>
      </w:r>
      <w:r>
        <w:t xml:space="preserve"> 20</w:t>
      </w:r>
      <w:r w:rsidR="00EE3D63">
        <w:t>20</w:t>
      </w:r>
      <w:r>
        <w:t xml:space="preserve"> (23:59)</w:t>
      </w:r>
    </w:p>
    <w:tbl>
      <w:tblPr>
        <w:tblStyle w:val="TabelleJKU"/>
        <w:tblW w:w="0" w:type="auto"/>
        <w:jc w:val="left"/>
        <w:tblLook w:val="04A0" w:firstRow="1" w:lastRow="0" w:firstColumn="1" w:lastColumn="0" w:noHBand="0" w:noVBand="1"/>
      </w:tblPr>
      <w:tblGrid>
        <w:gridCol w:w="1708"/>
        <w:gridCol w:w="8068"/>
      </w:tblGrid>
      <w:tr w:rsidR="00AC64D6" w14:paraId="5A9E2A2B" w14:textId="77777777" w:rsidTr="00AC64D6">
        <w:trPr>
          <w:cnfStyle w:val="100000000000" w:firstRow="1" w:lastRow="0" w:firstColumn="0" w:lastColumn="0" w:oddVBand="0" w:evenVBand="0" w:oddHBand="0" w:evenHBand="0" w:firstRowFirstColumn="0" w:firstRowLastColumn="0" w:lastRowFirstColumn="0" w:lastRowLastColumn="0"/>
          <w:jc w:val="left"/>
        </w:trPr>
        <w:tc>
          <w:tcPr>
            <w:cnfStyle w:val="001000000100" w:firstRow="0" w:lastRow="0" w:firstColumn="1" w:lastColumn="0" w:oddVBand="0" w:evenVBand="0" w:oddHBand="0" w:evenHBand="0" w:firstRowFirstColumn="1" w:firstRowLastColumn="0" w:lastRowFirstColumn="0" w:lastRowLastColumn="0"/>
            <w:tcW w:w="1708" w:type="dxa"/>
          </w:tcPr>
          <w:p w14:paraId="193107AB" w14:textId="77777777" w:rsidR="00AC64D6" w:rsidRDefault="00AC64D6" w:rsidP="0005138B">
            <w:r>
              <w:t>Titel:</w:t>
            </w:r>
          </w:p>
        </w:tc>
        <w:tc>
          <w:tcPr>
            <w:tcW w:w="8068" w:type="dxa"/>
          </w:tcPr>
          <w:p w14:paraId="08FFDBC1" w14:textId="3EF759DE" w:rsidR="00AC64D6" w:rsidRDefault="004F1E69" w:rsidP="0005138B">
            <w:pPr>
              <w:cnfStyle w:val="100000000000" w:firstRow="1" w:lastRow="0" w:firstColumn="0" w:lastColumn="0" w:oddVBand="0" w:evenVBand="0" w:oddHBand="0" w:evenHBand="0" w:firstRowFirstColumn="0" w:firstRowLastColumn="0" w:lastRowFirstColumn="0" w:lastRowLastColumn="0"/>
            </w:pPr>
            <w:r>
              <w:t>Theoretische Ausarbeitung</w:t>
            </w:r>
          </w:p>
        </w:tc>
      </w:tr>
      <w:tr w:rsidR="00AC64D6" w14:paraId="6788A096" w14:textId="77777777" w:rsidTr="00AC64D6">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val="restart"/>
          </w:tcPr>
          <w:p w14:paraId="00C49029" w14:textId="77777777" w:rsidR="00AC64D6" w:rsidRDefault="00AC64D6" w:rsidP="0005138B">
            <w:proofErr w:type="spellStart"/>
            <w:r>
              <w:t>Deliverables</w:t>
            </w:r>
            <w:proofErr w:type="spellEnd"/>
            <w:r>
              <w:t>:</w:t>
            </w:r>
          </w:p>
        </w:tc>
        <w:tc>
          <w:tcPr>
            <w:tcW w:w="8068" w:type="dxa"/>
          </w:tcPr>
          <w:p w14:paraId="0FDB34E3" w14:textId="6E3F0415" w:rsidR="00AC64D6" w:rsidRDefault="00EE3D63" w:rsidP="0005138B">
            <w:pPr>
              <w:cnfStyle w:val="000000100000" w:firstRow="0" w:lastRow="0" w:firstColumn="0" w:lastColumn="0" w:oddVBand="0" w:evenVBand="0" w:oddHBand="1" w:evenHBand="0" w:firstRowFirstColumn="0" w:firstRowLastColumn="0" w:lastRowFirstColumn="0" w:lastRowLastColumn="0"/>
            </w:pPr>
            <w:r>
              <w:t>Theoretische Ausarbeitung</w:t>
            </w:r>
          </w:p>
        </w:tc>
      </w:tr>
      <w:tr w:rsidR="00AC64D6" w14:paraId="55020A4F" w14:textId="77777777" w:rsidTr="00AC64D6">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7F8581B4" w14:textId="77777777" w:rsidR="00AC64D6" w:rsidRDefault="00AC64D6" w:rsidP="0005138B"/>
        </w:tc>
        <w:tc>
          <w:tcPr>
            <w:tcW w:w="8068" w:type="dxa"/>
          </w:tcPr>
          <w:p w14:paraId="3FCDCB6E" w14:textId="26841D0A" w:rsidR="00AC64D6" w:rsidRDefault="00EE3D63" w:rsidP="0005138B">
            <w:pPr>
              <w:cnfStyle w:val="000000010000" w:firstRow="0" w:lastRow="0" w:firstColumn="0" w:lastColumn="0" w:oddVBand="0" w:evenVBand="0" w:oddHBand="0" w:evenHBand="1" w:firstRowFirstColumn="0" w:firstRowLastColumn="0" w:lastRowFirstColumn="0" w:lastRowLastColumn="0"/>
            </w:pPr>
            <w:r>
              <w:t>Zeitaufzeichnung</w:t>
            </w:r>
          </w:p>
        </w:tc>
      </w:tr>
      <w:tr w:rsidR="00AC64D6" w14:paraId="12B2EF38" w14:textId="77777777" w:rsidTr="00AC64D6">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4A526040" w14:textId="77777777" w:rsidR="00AC64D6" w:rsidRDefault="00AC64D6" w:rsidP="0005138B"/>
        </w:tc>
        <w:tc>
          <w:tcPr>
            <w:tcW w:w="8068" w:type="dxa"/>
          </w:tcPr>
          <w:p w14:paraId="55435223" w14:textId="3298AE56" w:rsidR="00AC64D6" w:rsidRDefault="00935B55" w:rsidP="00935B55">
            <w:pPr>
              <w:cnfStyle w:val="000000100000" w:firstRow="0" w:lastRow="0" w:firstColumn="0" w:lastColumn="0" w:oddVBand="0" w:evenVBand="0" w:oddHBand="1" w:evenHBand="0" w:firstRowFirstColumn="0" w:firstRowLastColumn="0" w:lastRowFirstColumn="0" w:lastRowLastColumn="0"/>
            </w:pPr>
            <w:r w:rsidRPr="00935B55">
              <w:rPr>
                <w:bCs/>
              </w:rPr>
              <w:t xml:space="preserve">UI </w:t>
            </w:r>
            <w:proofErr w:type="spellStart"/>
            <w:r w:rsidRPr="00935B55">
              <w:rPr>
                <w:bCs/>
              </w:rPr>
              <w:t>Protoype</w:t>
            </w:r>
            <w:proofErr w:type="spellEnd"/>
          </w:p>
        </w:tc>
      </w:tr>
    </w:tbl>
    <w:p w14:paraId="267A53BB" w14:textId="78271D10" w:rsidR="00FE420A" w:rsidRDefault="00DD575A" w:rsidP="00FE420A">
      <w:pPr>
        <w:pStyle w:val="berschrift2"/>
      </w:pPr>
      <w:r>
        <w:t>Meilenstein #2</w:t>
      </w:r>
      <w:r>
        <w:tab/>
      </w:r>
      <w:r w:rsidR="00EE3D63">
        <w:t>15</w:t>
      </w:r>
      <w:r w:rsidR="004F1E69">
        <w:t xml:space="preserve">. </w:t>
      </w:r>
      <w:r w:rsidR="00EE3D63">
        <w:t>Mai</w:t>
      </w:r>
      <w:r w:rsidR="00FE420A">
        <w:t xml:space="preserve"> 20</w:t>
      </w:r>
      <w:r w:rsidR="00EE3D63">
        <w:t>20</w:t>
      </w:r>
      <w:r w:rsidR="00FE420A">
        <w:t xml:space="preserve"> (23:59)</w:t>
      </w:r>
    </w:p>
    <w:tbl>
      <w:tblPr>
        <w:tblStyle w:val="TabelleJKU"/>
        <w:tblW w:w="0" w:type="auto"/>
        <w:jc w:val="left"/>
        <w:tblLook w:val="04A0" w:firstRow="1" w:lastRow="0" w:firstColumn="1" w:lastColumn="0" w:noHBand="0" w:noVBand="1"/>
      </w:tblPr>
      <w:tblGrid>
        <w:gridCol w:w="1708"/>
        <w:gridCol w:w="8068"/>
      </w:tblGrid>
      <w:tr w:rsidR="00FE420A" w14:paraId="36216BCC" w14:textId="77777777" w:rsidTr="0019461B">
        <w:trPr>
          <w:cnfStyle w:val="100000000000" w:firstRow="1" w:lastRow="0" w:firstColumn="0" w:lastColumn="0" w:oddVBand="0" w:evenVBand="0" w:oddHBand="0" w:evenHBand="0" w:firstRowFirstColumn="0" w:firstRowLastColumn="0" w:lastRowFirstColumn="0" w:lastRowLastColumn="0"/>
          <w:jc w:val="left"/>
        </w:trPr>
        <w:tc>
          <w:tcPr>
            <w:cnfStyle w:val="001000000100" w:firstRow="0" w:lastRow="0" w:firstColumn="1" w:lastColumn="0" w:oddVBand="0" w:evenVBand="0" w:oddHBand="0" w:evenHBand="0" w:firstRowFirstColumn="1" w:firstRowLastColumn="0" w:lastRowFirstColumn="0" w:lastRowLastColumn="0"/>
            <w:tcW w:w="1708" w:type="dxa"/>
          </w:tcPr>
          <w:p w14:paraId="3DEAF970" w14:textId="77777777" w:rsidR="00FE420A" w:rsidRDefault="00FE420A" w:rsidP="0019461B">
            <w:r>
              <w:t>Titel:</w:t>
            </w:r>
          </w:p>
        </w:tc>
        <w:tc>
          <w:tcPr>
            <w:tcW w:w="8068" w:type="dxa"/>
          </w:tcPr>
          <w:p w14:paraId="7A70029E" w14:textId="52BF0ACB" w:rsidR="00FE420A" w:rsidRDefault="00FE420A" w:rsidP="0008279D">
            <w:pPr>
              <w:cnfStyle w:val="100000000000" w:firstRow="1" w:lastRow="0" w:firstColumn="0" w:lastColumn="0" w:oddVBand="0" w:evenVBand="0" w:oddHBand="0" w:evenHBand="0" w:firstRowFirstColumn="0" w:firstRowLastColumn="0" w:lastRowFirstColumn="0" w:lastRowLastColumn="0"/>
            </w:pPr>
          </w:p>
        </w:tc>
      </w:tr>
      <w:tr w:rsidR="00FE420A" w14:paraId="40AA86DB" w14:textId="77777777" w:rsidTr="0019461B">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val="restart"/>
          </w:tcPr>
          <w:p w14:paraId="3B314973" w14:textId="77777777" w:rsidR="00FE420A" w:rsidRDefault="00FE420A" w:rsidP="0019461B">
            <w:proofErr w:type="spellStart"/>
            <w:r>
              <w:t>Deliverables</w:t>
            </w:r>
            <w:proofErr w:type="spellEnd"/>
            <w:r>
              <w:t>:</w:t>
            </w:r>
          </w:p>
        </w:tc>
        <w:tc>
          <w:tcPr>
            <w:tcW w:w="8068" w:type="dxa"/>
          </w:tcPr>
          <w:p w14:paraId="6CDBA089" w14:textId="59532C11" w:rsidR="00FE420A" w:rsidRDefault="00B077AC" w:rsidP="0019461B">
            <w:pPr>
              <w:cnfStyle w:val="000000100000" w:firstRow="0" w:lastRow="0" w:firstColumn="0" w:lastColumn="0" w:oddVBand="0" w:evenVBand="0" w:oddHBand="1" w:evenHBand="0" w:firstRowFirstColumn="0" w:firstRowLastColumn="0" w:lastRowFirstColumn="0" w:lastRowLastColumn="0"/>
            </w:pPr>
            <w:r>
              <w:t>Zeitaufzeichnung</w:t>
            </w:r>
          </w:p>
        </w:tc>
      </w:tr>
      <w:tr w:rsidR="00FE420A" w14:paraId="477BFBBB" w14:textId="77777777" w:rsidTr="0019461B">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6904465D" w14:textId="77777777" w:rsidR="00FE420A" w:rsidRDefault="00FE420A" w:rsidP="0019461B"/>
        </w:tc>
        <w:tc>
          <w:tcPr>
            <w:tcW w:w="8068" w:type="dxa"/>
          </w:tcPr>
          <w:p w14:paraId="640C5093" w14:textId="4A4BD593" w:rsidR="00FE420A" w:rsidRDefault="008478D2" w:rsidP="008478D2">
            <w:pPr>
              <w:cnfStyle w:val="000000010000" w:firstRow="0" w:lastRow="0" w:firstColumn="0" w:lastColumn="0" w:oddVBand="0" w:evenVBand="0" w:oddHBand="0" w:evenHBand="1" w:firstRowFirstColumn="0" w:firstRowLastColumn="0" w:lastRowFirstColumn="0" w:lastRowLastColumn="0"/>
            </w:pPr>
            <w:r w:rsidRPr="008478D2">
              <w:rPr>
                <w:bCs/>
              </w:rPr>
              <w:t xml:space="preserve">Geklontes </w:t>
            </w:r>
            <w:proofErr w:type="spellStart"/>
            <w:r w:rsidRPr="008478D2">
              <w:rPr>
                <w:bCs/>
              </w:rPr>
              <w:t>Git</w:t>
            </w:r>
            <w:proofErr w:type="spellEnd"/>
            <w:r w:rsidRPr="008478D2">
              <w:rPr>
                <w:bCs/>
              </w:rPr>
              <w:t xml:space="preserve">-Repository </w:t>
            </w:r>
          </w:p>
        </w:tc>
      </w:tr>
    </w:tbl>
    <w:p w14:paraId="430F2A31" w14:textId="69CBB411" w:rsidR="00B077AC" w:rsidRDefault="00B077AC" w:rsidP="00B077AC">
      <w:pPr>
        <w:pStyle w:val="berschrift2"/>
      </w:pPr>
      <w:r>
        <w:t>Meilenstein #3</w:t>
      </w:r>
      <w:r>
        <w:tab/>
      </w:r>
      <w:r w:rsidR="00EE3D63">
        <w:t>12</w:t>
      </w:r>
      <w:r>
        <w:t xml:space="preserve">. </w:t>
      </w:r>
      <w:r w:rsidR="00EE3D63">
        <w:t>Juni</w:t>
      </w:r>
      <w:r>
        <w:t xml:space="preserve"> 20</w:t>
      </w:r>
      <w:r w:rsidR="00DD575A">
        <w:t>20</w:t>
      </w:r>
      <w:r>
        <w:t xml:space="preserve"> (23:59)</w:t>
      </w:r>
    </w:p>
    <w:tbl>
      <w:tblPr>
        <w:tblStyle w:val="TabelleJKU"/>
        <w:tblW w:w="0" w:type="auto"/>
        <w:jc w:val="left"/>
        <w:tblLook w:val="04A0" w:firstRow="1" w:lastRow="0" w:firstColumn="1" w:lastColumn="0" w:noHBand="0" w:noVBand="1"/>
      </w:tblPr>
      <w:tblGrid>
        <w:gridCol w:w="1708"/>
        <w:gridCol w:w="8068"/>
      </w:tblGrid>
      <w:tr w:rsidR="00B077AC" w14:paraId="1A1690AA" w14:textId="77777777" w:rsidTr="005C034D">
        <w:trPr>
          <w:cnfStyle w:val="100000000000" w:firstRow="1" w:lastRow="0" w:firstColumn="0" w:lastColumn="0" w:oddVBand="0" w:evenVBand="0" w:oddHBand="0" w:evenHBand="0" w:firstRowFirstColumn="0" w:firstRowLastColumn="0" w:lastRowFirstColumn="0" w:lastRowLastColumn="0"/>
          <w:jc w:val="left"/>
        </w:trPr>
        <w:tc>
          <w:tcPr>
            <w:cnfStyle w:val="001000000100" w:firstRow="0" w:lastRow="0" w:firstColumn="1" w:lastColumn="0" w:oddVBand="0" w:evenVBand="0" w:oddHBand="0" w:evenHBand="0" w:firstRowFirstColumn="1" w:firstRowLastColumn="0" w:lastRowFirstColumn="0" w:lastRowLastColumn="0"/>
            <w:tcW w:w="1708" w:type="dxa"/>
          </w:tcPr>
          <w:p w14:paraId="37D282B4" w14:textId="77777777" w:rsidR="00B077AC" w:rsidRDefault="00B077AC" w:rsidP="005C034D">
            <w:r>
              <w:t>Titel:</w:t>
            </w:r>
          </w:p>
        </w:tc>
        <w:tc>
          <w:tcPr>
            <w:tcW w:w="8068" w:type="dxa"/>
          </w:tcPr>
          <w:p w14:paraId="21ECF242" w14:textId="4B391AA3" w:rsidR="00B077AC" w:rsidRDefault="00B077AC" w:rsidP="009F2A55">
            <w:pPr>
              <w:cnfStyle w:val="100000000000" w:firstRow="1" w:lastRow="0" w:firstColumn="0" w:lastColumn="0" w:oddVBand="0" w:evenVBand="0" w:oddHBand="0" w:evenHBand="0" w:firstRowFirstColumn="0" w:firstRowLastColumn="0" w:lastRowFirstColumn="0" w:lastRowLastColumn="0"/>
            </w:pPr>
          </w:p>
        </w:tc>
      </w:tr>
      <w:tr w:rsidR="004155E3" w14:paraId="2DDFFC07" w14:textId="77777777" w:rsidTr="005C034D">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val="restart"/>
          </w:tcPr>
          <w:p w14:paraId="6EB8968F" w14:textId="77777777" w:rsidR="004155E3" w:rsidRDefault="004155E3" w:rsidP="005C034D">
            <w:proofErr w:type="spellStart"/>
            <w:r>
              <w:t>Deliverables</w:t>
            </w:r>
            <w:proofErr w:type="spellEnd"/>
            <w:r>
              <w:t>:</w:t>
            </w:r>
          </w:p>
        </w:tc>
        <w:tc>
          <w:tcPr>
            <w:tcW w:w="8068" w:type="dxa"/>
          </w:tcPr>
          <w:p w14:paraId="3A74CCC2" w14:textId="109EBF28" w:rsidR="004155E3" w:rsidRDefault="004155E3" w:rsidP="005C034D">
            <w:pPr>
              <w:cnfStyle w:val="000000100000" w:firstRow="0" w:lastRow="0" w:firstColumn="0" w:lastColumn="0" w:oddVBand="0" w:evenVBand="0" w:oddHBand="1" w:evenHBand="0" w:firstRowFirstColumn="0" w:firstRowLastColumn="0" w:lastRowFirstColumn="0" w:lastRowLastColumn="0"/>
            </w:pPr>
            <w:r>
              <w:t>Zeitaufzeichnung</w:t>
            </w:r>
          </w:p>
        </w:tc>
      </w:tr>
      <w:tr w:rsidR="004155E3" w14:paraId="4BEC4BEE" w14:textId="77777777" w:rsidTr="005C034D">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04D47250" w14:textId="77777777" w:rsidR="004155E3" w:rsidRDefault="004155E3" w:rsidP="005C034D"/>
        </w:tc>
        <w:tc>
          <w:tcPr>
            <w:tcW w:w="8068" w:type="dxa"/>
          </w:tcPr>
          <w:p w14:paraId="65320B67" w14:textId="0745A6EA" w:rsidR="004155E3" w:rsidRDefault="004155E3" w:rsidP="008478D2">
            <w:pPr>
              <w:cnfStyle w:val="000000010000" w:firstRow="0" w:lastRow="0" w:firstColumn="0" w:lastColumn="0" w:oddVBand="0" w:evenVBand="0" w:oddHBand="0" w:evenHBand="1" w:firstRowFirstColumn="0" w:firstRowLastColumn="0" w:lastRowFirstColumn="0" w:lastRowLastColumn="0"/>
            </w:pPr>
            <w:r w:rsidRPr="008478D2">
              <w:rPr>
                <w:bCs/>
              </w:rPr>
              <w:t xml:space="preserve">Geklontes </w:t>
            </w:r>
            <w:proofErr w:type="spellStart"/>
            <w:r w:rsidRPr="008478D2">
              <w:rPr>
                <w:bCs/>
              </w:rPr>
              <w:t>Git</w:t>
            </w:r>
            <w:proofErr w:type="spellEnd"/>
            <w:r w:rsidRPr="008478D2">
              <w:rPr>
                <w:bCs/>
              </w:rPr>
              <w:t xml:space="preserve">-Repository </w:t>
            </w:r>
          </w:p>
        </w:tc>
      </w:tr>
      <w:tr w:rsidR="004155E3" w14:paraId="323F8ED3" w14:textId="77777777" w:rsidTr="005C034D">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4329B750" w14:textId="77777777" w:rsidR="004155E3" w:rsidRDefault="004155E3" w:rsidP="005C034D"/>
        </w:tc>
        <w:tc>
          <w:tcPr>
            <w:tcW w:w="8068" w:type="dxa"/>
          </w:tcPr>
          <w:p w14:paraId="326A4756" w14:textId="6C25F96B" w:rsidR="004155E3" w:rsidRDefault="004155E3" w:rsidP="005C034D">
            <w:pPr>
              <w:cnfStyle w:val="000000100000" w:firstRow="0" w:lastRow="0" w:firstColumn="0" w:lastColumn="0" w:oddVBand="0" w:evenVBand="0" w:oddHBand="1" w:evenHBand="0" w:firstRowFirstColumn="0" w:firstRowLastColumn="0" w:lastRowFirstColumn="0" w:lastRowLastColumn="0"/>
            </w:pPr>
            <w:r w:rsidRPr="008478D2">
              <w:t>Dokumentation der API (</w:t>
            </w:r>
            <w:proofErr w:type="spellStart"/>
            <w:r w:rsidRPr="008478D2">
              <w:t>Swagger</w:t>
            </w:r>
            <w:proofErr w:type="spellEnd"/>
            <w:r w:rsidRPr="008478D2">
              <w:t xml:space="preserve"> UI)</w:t>
            </w:r>
          </w:p>
        </w:tc>
      </w:tr>
      <w:tr w:rsidR="004155E3" w14:paraId="78CC51E2" w14:textId="77777777" w:rsidTr="005C034D">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708" w:type="dxa"/>
            <w:vMerge/>
          </w:tcPr>
          <w:p w14:paraId="2F7ABA42" w14:textId="77777777" w:rsidR="004155E3" w:rsidRDefault="004155E3" w:rsidP="005C034D"/>
        </w:tc>
        <w:tc>
          <w:tcPr>
            <w:tcW w:w="8068" w:type="dxa"/>
          </w:tcPr>
          <w:p w14:paraId="12484002" w14:textId="20058172" w:rsidR="004155E3" w:rsidRPr="008478D2" w:rsidRDefault="004155E3" w:rsidP="005C034D">
            <w:pPr>
              <w:cnfStyle w:val="000000010000" w:firstRow="0" w:lastRow="0" w:firstColumn="0" w:lastColumn="0" w:oddVBand="0" w:evenVBand="0" w:oddHBand="0" w:evenHBand="1" w:firstRowFirstColumn="0" w:firstRowLastColumn="0" w:lastRowFirstColumn="0" w:lastRowLastColumn="0"/>
            </w:pPr>
            <w:r>
              <w:t>URL zum Webservice</w:t>
            </w:r>
          </w:p>
        </w:tc>
      </w:tr>
    </w:tbl>
    <w:p w14:paraId="1A0CD24D" w14:textId="3B59FA08" w:rsidR="00B601E4" w:rsidRDefault="00B601E4" w:rsidP="00B601E4">
      <w:pPr>
        <w:pStyle w:val="berschrift1"/>
      </w:pPr>
      <w:r>
        <w:t>Ergebnissicherung</w:t>
      </w:r>
    </w:p>
    <w:p w14:paraId="78EC9263" w14:textId="77777777" w:rsidR="00B601E4" w:rsidRDefault="00B601E4" w:rsidP="00B601E4">
      <w:r>
        <w:t>Die Ergebnissicherung gewährleistet eine entsprechende Dokumentation des Projekts im Sinne eines Projektmanagements (Ablaufdokumentation, Zeitaufzeichnungen, etc.) bzw. einer inhaltlichen Projektbeschreibung (</w:t>
      </w:r>
      <w:proofErr w:type="spellStart"/>
      <w:r>
        <w:t>Deliverables</w:t>
      </w:r>
      <w:proofErr w:type="spellEnd"/>
      <w:r>
        <w:t xml:space="preserve">, erreichte Ergebnisse, Funktionalitäten, etc.). Die einzelnen Dokumente der Ergebnissicherung stellen die Grundlage zur Beurteilung des Projekts dar. Die Möglichkeiten bzw. Qualitäten eines erfolgreichen Projektmanagements erhöhen sich je genauer und detaillierter die Ergebnisse in ihrer Struktur bzw. ihren Anforderungen dargestellt werden. </w:t>
      </w:r>
    </w:p>
    <w:p w14:paraId="26B8C592" w14:textId="77777777" w:rsidR="00B601E4" w:rsidRPr="00B601E4" w:rsidRDefault="00B601E4" w:rsidP="00B601E4">
      <w:pPr>
        <w:rPr>
          <w:rStyle w:val="Fett"/>
        </w:rPr>
      </w:pPr>
      <w:r w:rsidRPr="00B601E4">
        <w:rPr>
          <w:rStyle w:val="Fett"/>
        </w:rPr>
        <w:t>Leitfragen</w:t>
      </w:r>
    </w:p>
    <w:p w14:paraId="19803135" w14:textId="145D5296" w:rsidR="00B601E4" w:rsidRDefault="00B601E4" w:rsidP="00B601E4">
      <w:pPr>
        <w:pStyle w:val="Listenabsatz"/>
        <w:numPr>
          <w:ilvl w:val="0"/>
          <w:numId w:val="27"/>
        </w:numPr>
        <w:rPr>
          <w:b/>
        </w:rPr>
      </w:pPr>
      <w:r w:rsidRPr="00B601E4">
        <w:rPr>
          <w:b/>
        </w:rPr>
        <w:lastRenderedPageBreak/>
        <w:t xml:space="preserve">Welche </w:t>
      </w:r>
      <w:proofErr w:type="spellStart"/>
      <w:r w:rsidRPr="00B601E4">
        <w:rPr>
          <w:b/>
        </w:rPr>
        <w:t>Deliverables</w:t>
      </w:r>
      <w:proofErr w:type="spellEnd"/>
      <w:r w:rsidRPr="00B601E4">
        <w:rPr>
          <w:b/>
        </w:rPr>
        <w:t xml:space="preserve"> (Protokolle, Berichte, Dokumentationen, Entscheidungsprozesse, Modelle, Softwaresysteme, etc.) werden am Ende des Projekts abgegeben?</w:t>
      </w:r>
    </w:p>
    <w:p w14:paraId="5B360DEC" w14:textId="02E8A3D8" w:rsidR="008478D2" w:rsidRDefault="008478D2" w:rsidP="008478D2">
      <w:pPr>
        <w:pStyle w:val="Listenabsatz"/>
        <w:numPr>
          <w:ilvl w:val="1"/>
          <w:numId w:val="27"/>
        </w:numPr>
        <w:rPr>
          <w:bCs/>
        </w:rPr>
      </w:pPr>
      <w:r w:rsidRPr="008478D2">
        <w:rPr>
          <w:bCs/>
        </w:rPr>
        <w:t xml:space="preserve">Dokumentation der </w:t>
      </w:r>
      <w:r>
        <w:rPr>
          <w:bCs/>
        </w:rPr>
        <w:t>Datenbank</w:t>
      </w:r>
    </w:p>
    <w:p w14:paraId="31E2414E" w14:textId="144DC6AE" w:rsidR="004155E3" w:rsidRDefault="004155E3" w:rsidP="008478D2">
      <w:pPr>
        <w:pStyle w:val="Listenabsatz"/>
        <w:numPr>
          <w:ilvl w:val="1"/>
          <w:numId w:val="27"/>
        </w:numPr>
        <w:rPr>
          <w:bCs/>
        </w:rPr>
      </w:pPr>
      <w:r>
        <w:rPr>
          <w:bCs/>
        </w:rPr>
        <w:t>Dokumentation der API</w:t>
      </w:r>
    </w:p>
    <w:p w14:paraId="0E8A01DC" w14:textId="72685AD7" w:rsidR="008478D2" w:rsidRDefault="008478D2" w:rsidP="008478D2">
      <w:pPr>
        <w:pStyle w:val="Listenabsatz"/>
        <w:numPr>
          <w:ilvl w:val="1"/>
          <w:numId w:val="27"/>
        </w:numPr>
        <w:rPr>
          <w:bCs/>
        </w:rPr>
      </w:pPr>
      <w:r>
        <w:rPr>
          <w:bCs/>
        </w:rPr>
        <w:t xml:space="preserve">Geklontes </w:t>
      </w:r>
      <w:proofErr w:type="spellStart"/>
      <w:r>
        <w:rPr>
          <w:bCs/>
        </w:rPr>
        <w:t>Git</w:t>
      </w:r>
      <w:proofErr w:type="spellEnd"/>
      <w:r>
        <w:rPr>
          <w:bCs/>
        </w:rPr>
        <w:t>-Repository der fertigen Web-Applikation</w:t>
      </w:r>
    </w:p>
    <w:p w14:paraId="2ECDEF83" w14:textId="3CE3BD1B" w:rsidR="008478D2" w:rsidRDefault="004155E3" w:rsidP="008478D2">
      <w:pPr>
        <w:pStyle w:val="Listenabsatz"/>
        <w:numPr>
          <w:ilvl w:val="1"/>
          <w:numId w:val="27"/>
        </w:numPr>
        <w:rPr>
          <w:bCs/>
        </w:rPr>
      </w:pPr>
      <w:r>
        <w:rPr>
          <w:bCs/>
        </w:rPr>
        <w:t>Zeitaufzeichnung</w:t>
      </w:r>
      <w:bookmarkStart w:id="1" w:name="_GoBack"/>
      <w:bookmarkEnd w:id="1"/>
    </w:p>
    <w:p w14:paraId="07DA89EF" w14:textId="4F7C27A7" w:rsidR="004155E3" w:rsidRDefault="004155E3" w:rsidP="008478D2">
      <w:pPr>
        <w:pStyle w:val="Listenabsatz"/>
        <w:numPr>
          <w:ilvl w:val="1"/>
          <w:numId w:val="27"/>
        </w:numPr>
        <w:rPr>
          <w:bCs/>
        </w:rPr>
      </w:pPr>
      <w:proofErr w:type="gramStart"/>
      <w:r>
        <w:rPr>
          <w:bCs/>
        </w:rPr>
        <w:t>URL</w:t>
      </w:r>
      <w:proofErr w:type="gramEnd"/>
      <w:r>
        <w:rPr>
          <w:bCs/>
        </w:rPr>
        <w:t xml:space="preserve"> um auf den Webservice zuzugreifen</w:t>
      </w:r>
    </w:p>
    <w:p w14:paraId="2E74FC3B" w14:textId="0AC567ED" w:rsidR="004155E3" w:rsidRPr="004155E3" w:rsidRDefault="004155E3" w:rsidP="004155E3">
      <w:pPr>
        <w:pStyle w:val="Listenabsatz"/>
        <w:numPr>
          <w:ilvl w:val="1"/>
          <w:numId w:val="27"/>
        </w:numPr>
        <w:rPr>
          <w:bCs/>
        </w:rPr>
      </w:pPr>
      <w:r>
        <w:rPr>
          <w:bCs/>
        </w:rPr>
        <w:t>UI Prototyp</w:t>
      </w:r>
    </w:p>
    <w:p w14:paraId="65EC7673" w14:textId="52309A1B" w:rsidR="00B601E4" w:rsidRDefault="00B601E4" w:rsidP="00B601E4">
      <w:pPr>
        <w:pStyle w:val="Listenabsatz"/>
        <w:numPr>
          <w:ilvl w:val="0"/>
          <w:numId w:val="27"/>
        </w:numPr>
        <w:rPr>
          <w:b/>
        </w:rPr>
      </w:pPr>
      <w:r w:rsidRPr="00B601E4">
        <w:rPr>
          <w:b/>
        </w:rPr>
        <w:t xml:space="preserve">Welchen Sinn und Zweck erfüllen die einzelnen </w:t>
      </w:r>
      <w:proofErr w:type="spellStart"/>
      <w:r w:rsidRPr="00B601E4">
        <w:rPr>
          <w:b/>
        </w:rPr>
        <w:t>Deliverables</w:t>
      </w:r>
      <w:proofErr w:type="spellEnd"/>
      <w:r w:rsidRPr="00B601E4">
        <w:rPr>
          <w:b/>
        </w:rPr>
        <w:t>?</w:t>
      </w:r>
    </w:p>
    <w:p w14:paraId="2D94E1B1" w14:textId="06CBB18B" w:rsidR="004155E3" w:rsidRPr="004155E3" w:rsidRDefault="004155E3" w:rsidP="004155E3">
      <w:pPr>
        <w:pStyle w:val="Listenabsatz"/>
        <w:numPr>
          <w:ilvl w:val="1"/>
          <w:numId w:val="27"/>
        </w:numPr>
        <w:rPr>
          <w:b/>
        </w:rPr>
      </w:pPr>
      <w:r>
        <w:rPr>
          <w:bCs/>
        </w:rPr>
        <w:t xml:space="preserve">Verstehen der </w:t>
      </w:r>
      <w:proofErr w:type="gramStart"/>
      <w:r>
        <w:rPr>
          <w:bCs/>
        </w:rPr>
        <w:t>Datenbank</w:t>
      </w:r>
      <w:proofErr w:type="gramEnd"/>
      <w:r>
        <w:rPr>
          <w:bCs/>
        </w:rPr>
        <w:t xml:space="preserve"> um Erweiterbarkeit und Wartung zu gewährleisten</w:t>
      </w:r>
    </w:p>
    <w:p w14:paraId="4F66DB0A" w14:textId="410B14D9" w:rsidR="004155E3" w:rsidRPr="004155E3" w:rsidRDefault="004155E3" w:rsidP="004155E3">
      <w:pPr>
        <w:pStyle w:val="Listenabsatz"/>
        <w:numPr>
          <w:ilvl w:val="1"/>
          <w:numId w:val="27"/>
        </w:numPr>
        <w:rPr>
          <w:b/>
        </w:rPr>
      </w:pPr>
      <w:r>
        <w:rPr>
          <w:bCs/>
        </w:rPr>
        <w:t xml:space="preserve">Verstehen der </w:t>
      </w:r>
      <w:proofErr w:type="gramStart"/>
      <w:r>
        <w:rPr>
          <w:bCs/>
        </w:rPr>
        <w:t>API</w:t>
      </w:r>
      <w:proofErr w:type="gramEnd"/>
      <w:r>
        <w:rPr>
          <w:bCs/>
        </w:rPr>
        <w:t xml:space="preserve"> um Erweiterbarkeit der Website durch bereits existierende Abfrage zu ermöglichen</w:t>
      </w:r>
    </w:p>
    <w:p w14:paraId="612BA6DE" w14:textId="56ADB7E2" w:rsidR="004155E3" w:rsidRPr="004155E3" w:rsidRDefault="004155E3" w:rsidP="004155E3">
      <w:pPr>
        <w:pStyle w:val="Listenabsatz"/>
        <w:numPr>
          <w:ilvl w:val="1"/>
          <w:numId w:val="27"/>
        </w:numPr>
        <w:rPr>
          <w:b/>
        </w:rPr>
      </w:pPr>
      <w:r>
        <w:rPr>
          <w:bCs/>
        </w:rPr>
        <w:t>Nachvollziehbarkeit des Produzierten Codes, sowie bieten der Möglichkeit die Website selbst zu hosten</w:t>
      </w:r>
    </w:p>
    <w:p w14:paraId="61743EED" w14:textId="748ABB73" w:rsidR="004155E3" w:rsidRPr="004155E3" w:rsidRDefault="004155E3" w:rsidP="004155E3">
      <w:pPr>
        <w:pStyle w:val="Listenabsatz"/>
        <w:numPr>
          <w:ilvl w:val="1"/>
          <w:numId w:val="27"/>
        </w:numPr>
        <w:rPr>
          <w:b/>
        </w:rPr>
      </w:pPr>
      <w:r>
        <w:rPr>
          <w:bCs/>
        </w:rPr>
        <w:t>Nachweis der erbrachten Zeitaufwände</w:t>
      </w:r>
    </w:p>
    <w:p w14:paraId="0946213E" w14:textId="0D003F73" w:rsidR="004155E3" w:rsidRPr="004155E3" w:rsidRDefault="004155E3" w:rsidP="004155E3">
      <w:pPr>
        <w:pStyle w:val="Listenabsatz"/>
        <w:numPr>
          <w:ilvl w:val="1"/>
          <w:numId w:val="27"/>
        </w:numPr>
        <w:rPr>
          <w:b/>
        </w:rPr>
      </w:pPr>
      <w:proofErr w:type="gramStart"/>
      <w:r>
        <w:rPr>
          <w:bCs/>
        </w:rPr>
        <w:t>URL</w:t>
      </w:r>
      <w:proofErr w:type="gramEnd"/>
      <w:r>
        <w:rPr>
          <w:bCs/>
        </w:rPr>
        <w:t xml:space="preserve"> um auf den Webservice zuzugreifen, testen und nutzen zu können</w:t>
      </w:r>
    </w:p>
    <w:p w14:paraId="5D8EDDF1" w14:textId="11B15079" w:rsidR="004155E3" w:rsidRPr="00B601E4" w:rsidRDefault="004155E3" w:rsidP="004155E3">
      <w:pPr>
        <w:pStyle w:val="Listenabsatz"/>
        <w:numPr>
          <w:ilvl w:val="1"/>
          <w:numId w:val="27"/>
        </w:numPr>
        <w:rPr>
          <w:b/>
        </w:rPr>
      </w:pPr>
      <w:r>
        <w:rPr>
          <w:bCs/>
        </w:rPr>
        <w:t>Vergleich des Ursprünglichen Prototyps mit dem tatsächlich entwickelten Produkt</w:t>
      </w:r>
    </w:p>
    <w:bookmarkEnd w:id="0"/>
    <w:p w14:paraId="744318A9" w14:textId="5F4E69EF" w:rsidR="00FE420A" w:rsidRDefault="00FE420A" w:rsidP="0005138B"/>
    <w:p w14:paraId="5E42D5E1" w14:textId="451413B2" w:rsidR="00935B55" w:rsidRPr="00935B55" w:rsidRDefault="00935B55" w:rsidP="00935B55"/>
    <w:p w14:paraId="2E447047" w14:textId="12941AC1" w:rsidR="00935B55" w:rsidRPr="00935B55" w:rsidRDefault="00935B55" w:rsidP="00935B55">
      <w:pPr>
        <w:tabs>
          <w:tab w:val="left" w:pos="5507"/>
        </w:tabs>
      </w:pPr>
      <w:r>
        <w:tab/>
      </w:r>
    </w:p>
    <w:sectPr w:rsidR="00935B55" w:rsidRPr="00935B55" w:rsidSect="00F16D7E">
      <w:headerReference w:type="default" r:id="rId11"/>
      <w:footerReference w:type="default" r:id="rId12"/>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07218" w14:textId="77777777" w:rsidR="00185C96" w:rsidRDefault="00185C96" w:rsidP="000A78E0">
      <w:pPr>
        <w:spacing w:line="240" w:lineRule="auto"/>
      </w:pPr>
      <w:r>
        <w:separator/>
      </w:r>
    </w:p>
  </w:endnote>
  <w:endnote w:type="continuationSeparator" w:id="0">
    <w:p w14:paraId="14369EE1" w14:textId="77777777" w:rsidR="00185C96" w:rsidRDefault="00185C96"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1449" w14:textId="77777777"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F942323"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7114DFBC"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48D8306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28C591B2"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3E732EEF" w14:textId="77777777" w:rsidR="000D62F4" w:rsidRPr="00237B77" w:rsidRDefault="000D62F4" w:rsidP="00237B77">
                          <w:pPr>
                            <w:spacing w:line="220" w:lineRule="exact"/>
                            <w:rPr>
                              <w:rFonts w:cs="Arial"/>
                              <w:sz w:val="16"/>
                              <w:szCs w:val="16"/>
                            </w:rPr>
                          </w:pPr>
                          <w:r w:rsidRPr="00237B77">
                            <w:rPr>
                              <w:rFonts w:cs="Arial"/>
                              <w:sz w:val="16"/>
                              <w:szCs w:val="16"/>
                            </w:rPr>
                            <w:t>www.jku.at</w:t>
                          </w:r>
                        </w:p>
                        <w:p w14:paraId="63DC556C"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14:paraId="7F942323"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7114DFBC"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48D8306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28C591B2"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3E732EEF" w14:textId="77777777" w:rsidR="000D62F4" w:rsidRPr="00237B77" w:rsidRDefault="000D62F4" w:rsidP="00237B77">
                    <w:pPr>
                      <w:spacing w:line="220" w:lineRule="exact"/>
                      <w:rPr>
                        <w:rFonts w:cs="Arial"/>
                        <w:sz w:val="16"/>
                        <w:szCs w:val="16"/>
                      </w:rPr>
                    </w:pPr>
                    <w:r w:rsidRPr="00237B77">
                      <w:rPr>
                        <w:rFonts w:cs="Arial"/>
                        <w:sz w:val="16"/>
                        <w:szCs w:val="16"/>
                      </w:rPr>
                      <w:t>www.jku.at</w:t>
                    </w:r>
                  </w:p>
                  <w:p w14:paraId="63DC556C"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26AB" w14:textId="77777777" w:rsidR="006705D0" w:rsidRDefault="006705D0" w:rsidP="000D62F4">
    <w:pPr>
      <w:pStyle w:val="Fuzeile"/>
      <w:tabs>
        <w:tab w:val="clear" w:pos="4536"/>
        <w:tab w:val="clear" w:pos="9072"/>
        <w:tab w:val="center" w:pos="5103"/>
        <w:tab w:val="right" w:pos="9921"/>
      </w:tabs>
      <w:jc w:val="both"/>
    </w:pPr>
  </w:p>
  <w:p w14:paraId="6E674855" w14:textId="7A6ABE9E" w:rsidR="000D62F4" w:rsidRPr="004746F8" w:rsidRDefault="001B4F4C" w:rsidP="000D62F4">
    <w:pPr>
      <w:pStyle w:val="Fuzeile"/>
      <w:tabs>
        <w:tab w:val="clear" w:pos="4536"/>
        <w:tab w:val="clear" w:pos="9072"/>
        <w:tab w:val="center" w:pos="5103"/>
        <w:tab w:val="right" w:pos="9921"/>
      </w:tabs>
      <w:jc w:val="both"/>
    </w:pPr>
    <w:r>
      <w:t>Lernvertrag</w:t>
    </w:r>
    <w:r w:rsidR="000D62F4" w:rsidRPr="004746F8">
      <w:tab/>
    </w:r>
    <w:r>
      <w:t xml:space="preserve">Gruppe </w:t>
    </w:r>
    <w:r w:rsidR="00935B55">
      <w:t>9</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08279D">
      <w:rPr>
        <w:noProof/>
      </w:rPr>
      <w:t>4</w:t>
    </w:r>
    <w:r w:rsidR="000D62F4" w:rsidRPr="004746F8">
      <w:fldChar w:fldCharType="end"/>
    </w:r>
    <w:r w:rsidR="000D62F4" w:rsidRPr="004746F8">
      <w:t>/</w:t>
    </w:r>
    <w:r w:rsidR="005713C4">
      <w:rPr>
        <w:noProof/>
      </w:rPr>
      <w:fldChar w:fldCharType="begin"/>
    </w:r>
    <w:r w:rsidR="005713C4">
      <w:rPr>
        <w:noProof/>
      </w:rPr>
      <w:instrText xml:space="preserve"> NUMPAGES   \* MERGEFORMAT </w:instrText>
    </w:r>
    <w:r w:rsidR="005713C4">
      <w:rPr>
        <w:noProof/>
      </w:rPr>
      <w:fldChar w:fldCharType="separate"/>
    </w:r>
    <w:r w:rsidR="0008279D">
      <w:rPr>
        <w:noProof/>
      </w:rPr>
      <w:t>4</w:t>
    </w:r>
    <w:r w:rsidR="005713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0A4D2" w14:textId="77777777" w:rsidR="00185C96" w:rsidRDefault="00185C96" w:rsidP="000A78E0">
      <w:pPr>
        <w:spacing w:line="240" w:lineRule="auto"/>
      </w:pPr>
      <w:r>
        <w:separator/>
      </w:r>
    </w:p>
  </w:footnote>
  <w:footnote w:type="continuationSeparator" w:id="0">
    <w:p w14:paraId="7F765C01" w14:textId="77777777" w:rsidR="00185C96" w:rsidRDefault="00185C96"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678E3" w14:textId="77777777" w:rsidR="000D62F4" w:rsidRDefault="00760B06"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C3ED8" w14:textId="77777777"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AD40E188"/>
    <w:numStyleLink w:val="berschriftenJKU"/>
  </w:abstractNum>
  <w:abstractNum w:abstractNumId="2" w15:restartNumberingAfterBreak="0">
    <w:nsid w:val="0FAF6F43"/>
    <w:multiLevelType w:val="multilevel"/>
    <w:tmpl w:val="AD40E188"/>
    <w:numStyleLink w:val="berschriftenJKU"/>
  </w:abstractNum>
  <w:abstractNum w:abstractNumId="3" w15:restartNumberingAfterBreak="0">
    <w:nsid w:val="14A66AFA"/>
    <w:multiLevelType w:val="multilevel"/>
    <w:tmpl w:val="AD40E188"/>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9D72C9"/>
    <w:multiLevelType w:val="hybridMultilevel"/>
    <w:tmpl w:val="94108C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32424BA5"/>
    <w:multiLevelType w:val="multilevel"/>
    <w:tmpl w:val="AD40E188"/>
    <w:numStyleLink w:val="berschriftenJKU"/>
  </w:abstractNum>
  <w:abstractNum w:abstractNumId="10" w15:restartNumberingAfterBreak="0">
    <w:nsid w:val="37BC765D"/>
    <w:multiLevelType w:val="hybridMultilevel"/>
    <w:tmpl w:val="51300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00D6B13"/>
    <w:multiLevelType w:val="hybridMultilevel"/>
    <w:tmpl w:val="08D078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4765AC"/>
    <w:multiLevelType w:val="multilevel"/>
    <w:tmpl w:val="AD40E188"/>
    <w:styleLink w:val="berschriftenJKU"/>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468060F"/>
    <w:multiLevelType w:val="hybridMultilevel"/>
    <w:tmpl w:val="5F5A552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8B3AD6"/>
    <w:multiLevelType w:val="multilevel"/>
    <w:tmpl w:val="0C07001D"/>
    <w:numStyleLink w:val="ListeJKU"/>
  </w:abstractNum>
  <w:abstractNum w:abstractNumId="17" w15:restartNumberingAfterBreak="0">
    <w:nsid w:val="54C31605"/>
    <w:multiLevelType w:val="multilevel"/>
    <w:tmpl w:val="AD40E188"/>
    <w:numStyleLink w:val="berschriftenJKU"/>
  </w:abstractNum>
  <w:abstractNum w:abstractNumId="18" w15:restartNumberingAfterBreak="0">
    <w:nsid w:val="56A07C7C"/>
    <w:multiLevelType w:val="multilevel"/>
    <w:tmpl w:val="AD40E188"/>
    <w:numStyleLink w:val="berschriftenJKU"/>
  </w:abstractNum>
  <w:abstractNum w:abstractNumId="19" w15:restartNumberingAfterBreak="0">
    <w:nsid w:val="58CC647B"/>
    <w:multiLevelType w:val="multilevel"/>
    <w:tmpl w:val="AD40E188"/>
    <w:numStyleLink w:val="berschriftenJKU"/>
  </w:abstractNum>
  <w:abstractNum w:abstractNumId="2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30C6BC4"/>
    <w:multiLevelType w:val="multilevel"/>
    <w:tmpl w:val="AD40E188"/>
    <w:numStyleLink w:val="berschriftenJKU"/>
  </w:abstractNum>
  <w:abstractNum w:abstractNumId="22" w15:restartNumberingAfterBreak="0">
    <w:nsid w:val="73486D13"/>
    <w:multiLevelType w:val="multilevel"/>
    <w:tmpl w:val="AD40E188"/>
    <w:numStyleLink w:val="berschriftenJKU"/>
  </w:abstractNum>
  <w:abstractNum w:abstractNumId="2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7F664D6"/>
    <w:multiLevelType w:val="multilevel"/>
    <w:tmpl w:val="AD40E188"/>
    <w:numStyleLink w:val="berschriftenJKU"/>
  </w:abstractNum>
  <w:abstractNum w:abstractNumId="25" w15:restartNumberingAfterBreak="0">
    <w:nsid w:val="78D26DF0"/>
    <w:multiLevelType w:val="hybridMultilevel"/>
    <w:tmpl w:val="33B625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E276455"/>
    <w:multiLevelType w:val="hybridMultilevel"/>
    <w:tmpl w:val="BC1C2B0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3"/>
  </w:num>
  <w:num w:numId="4">
    <w:abstractNumId w:val="11"/>
  </w:num>
  <w:num w:numId="5">
    <w:abstractNumId w:val="0"/>
  </w:num>
  <w:num w:numId="6">
    <w:abstractNumId w:val="8"/>
  </w:num>
  <w:num w:numId="7">
    <w:abstractNumId w:val="5"/>
  </w:num>
  <w:num w:numId="8">
    <w:abstractNumId w:val="16"/>
  </w:num>
  <w:num w:numId="9">
    <w:abstractNumId w:val="13"/>
  </w:num>
  <w:num w:numId="10">
    <w:abstractNumId w:val="24"/>
  </w:num>
  <w:num w:numId="11">
    <w:abstractNumId w:val="9"/>
  </w:num>
  <w:num w:numId="12">
    <w:abstractNumId w:val="21"/>
  </w:num>
  <w:num w:numId="13">
    <w:abstractNumId w:val="17"/>
  </w:num>
  <w:num w:numId="14">
    <w:abstractNumId w:val="1"/>
  </w:num>
  <w:num w:numId="15">
    <w:abstractNumId w:val="22"/>
  </w:num>
  <w:num w:numId="16">
    <w:abstractNumId w:val="2"/>
  </w:num>
  <w:num w:numId="17">
    <w:abstractNumId w:val="3"/>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5"/>
  </w:num>
  <w:num w:numId="22">
    <w:abstractNumId w:val="18"/>
  </w:num>
  <w:num w:numId="23">
    <w:abstractNumId w:val="7"/>
  </w:num>
  <w:num w:numId="24">
    <w:abstractNumId w:val="25"/>
  </w:num>
  <w:num w:numId="25">
    <w:abstractNumId w:val="12"/>
  </w:num>
  <w:num w:numId="26">
    <w:abstractNumId w:val="14"/>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E0MTUzMrK0MDdR0lEKTi0uzszPAykwqQUACwljaSwAAAA="/>
  </w:docVars>
  <w:rsids>
    <w:rsidRoot w:val="00692242"/>
    <w:rsid w:val="0000107A"/>
    <w:rsid w:val="00006787"/>
    <w:rsid w:val="00012F1F"/>
    <w:rsid w:val="000142CC"/>
    <w:rsid w:val="0003638D"/>
    <w:rsid w:val="00037D1C"/>
    <w:rsid w:val="000435A7"/>
    <w:rsid w:val="00044044"/>
    <w:rsid w:val="0005138B"/>
    <w:rsid w:val="00051EB1"/>
    <w:rsid w:val="00055908"/>
    <w:rsid w:val="000654AB"/>
    <w:rsid w:val="00071D53"/>
    <w:rsid w:val="0008279D"/>
    <w:rsid w:val="00084606"/>
    <w:rsid w:val="0008652A"/>
    <w:rsid w:val="0009340E"/>
    <w:rsid w:val="000A61DB"/>
    <w:rsid w:val="000A78E0"/>
    <w:rsid w:val="000C0B44"/>
    <w:rsid w:val="000C35CC"/>
    <w:rsid w:val="000C450D"/>
    <w:rsid w:val="000D62F4"/>
    <w:rsid w:val="000E39EB"/>
    <w:rsid w:val="000F0A7A"/>
    <w:rsid w:val="000F58B2"/>
    <w:rsid w:val="001072FF"/>
    <w:rsid w:val="001322F8"/>
    <w:rsid w:val="00134AF8"/>
    <w:rsid w:val="001368DB"/>
    <w:rsid w:val="00150293"/>
    <w:rsid w:val="00150912"/>
    <w:rsid w:val="00172CBC"/>
    <w:rsid w:val="001771C5"/>
    <w:rsid w:val="0017773D"/>
    <w:rsid w:val="00185C96"/>
    <w:rsid w:val="001B4F4C"/>
    <w:rsid w:val="001B673F"/>
    <w:rsid w:val="001E5A49"/>
    <w:rsid w:val="001E6E86"/>
    <w:rsid w:val="001F1D9C"/>
    <w:rsid w:val="001F49CA"/>
    <w:rsid w:val="0021010C"/>
    <w:rsid w:val="00214F6C"/>
    <w:rsid w:val="0023779B"/>
    <w:rsid w:val="00237B77"/>
    <w:rsid w:val="002503AB"/>
    <w:rsid w:val="00251B19"/>
    <w:rsid w:val="002532D0"/>
    <w:rsid w:val="00253902"/>
    <w:rsid w:val="00256487"/>
    <w:rsid w:val="00260199"/>
    <w:rsid w:val="00270AEB"/>
    <w:rsid w:val="002744B3"/>
    <w:rsid w:val="00274A30"/>
    <w:rsid w:val="00284615"/>
    <w:rsid w:val="0028502E"/>
    <w:rsid w:val="0029034A"/>
    <w:rsid w:val="002971C7"/>
    <w:rsid w:val="00297DCB"/>
    <w:rsid w:val="002A38CC"/>
    <w:rsid w:val="002A4F00"/>
    <w:rsid w:val="002D6BD2"/>
    <w:rsid w:val="002E35BE"/>
    <w:rsid w:val="002F07BA"/>
    <w:rsid w:val="002F23BB"/>
    <w:rsid w:val="002F4D8C"/>
    <w:rsid w:val="002F7EB7"/>
    <w:rsid w:val="00300FA2"/>
    <w:rsid w:val="00306C6B"/>
    <w:rsid w:val="003075F7"/>
    <w:rsid w:val="003224F2"/>
    <w:rsid w:val="00325F13"/>
    <w:rsid w:val="00333525"/>
    <w:rsid w:val="00340B93"/>
    <w:rsid w:val="00343612"/>
    <w:rsid w:val="00345A12"/>
    <w:rsid w:val="00365EF0"/>
    <w:rsid w:val="003753BC"/>
    <w:rsid w:val="00386956"/>
    <w:rsid w:val="00387469"/>
    <w:rsid w:val="003933D1"/>
    <w:rsid w:val="00395425"/>
    <w:rsid w:val="00395701"/>
    <w:rsid w:val="003A133C"/>
    <w:rsid w:val="003A26D6"/>
    <w:rsid w:val="003C09A5"/>
    <w:rsid w:val="003C6F04"/>
    <w:rsid w:val="003D0D18"/>
    <w:rsid w:val="003D7EC7"/>
    <w:rsid w:val="003E09C8"/>
    <w:rsid w:val="003E44C5"/>
    <w:rsid w:val="003E542E"/>
    <w:rsid w:val="003E62AE"/>
    <w:rsid w:val="003F0A18"/>
    <w:rsid w:val="003F7F9B"/>
    <w:rsid w:val="00405FCC"/>
    <w:rsid w:val="00411DA6"/>
    <w:rsid w:val="004155E3"/>
    <w:rsid w:val="00420A85"/>
    <w:rsid w:val="00423980"/>
    <w:rsid w:val="00423E25"/>
    <w:rsid w:val="00435574"/>
    <w:rsid w:val="00435FC2"/>
    <w:rsid w:val="00437EEE"/>
    <w:rsid w:val="00446C89"/>
    <w:rsid w:val="00453804"/>
    <w:rsid w:val="0046079D"/>
    <w:rsid w:val="004746F8"/>
    <w:rsid w:val="00476919"/>
    <w:rsid w:val="00480D23"/>
    <w:rsid w:val="00492C81"/>
    <w:rsid w:val="00493458"/>
    <w:rsid w:val="00493D25"/>
    <w:rsid w:val="004A20AC"/>
    <w:rsid w:val="004A40B3"/>
    <w:rsid w:val="004A5B02"/>
    <w:rsid w:val="004B2888"/>
    <w:rsid w:val="004C039C"/>
    <w:rsid w:val="004C070F"/>
    <w:rsid w:val="004E2D1F"/>
    <w:rsid w:val="004E5754"/>
    <w:rsid w:val="004F1E69"/>
    <w:rsid w:val="004F5281"/>
    <w:rsid w:val="00512A4E"/>
    <w:rsid w:val="00520497"/>
    <w:rsid w:val="00524CA5"/>
    <w:rsid w:val="00540790"/>
    <w:rsid w:val="00542909"/>
    <w:rsid w:val="00547D27"/>
    <w:rsid w:val="0055101D"/>
    <w:rsid w:val="00552B53"/>
    <w:rsid w:val="00553D99"/>
    <w:rsid w:val="005713C4"/>
    <w:rsid w:val="005774F3"/>
    <w:rsid w:val="005939F7"/>
    <w:rsid w:val="00596BBE"/>
    <w:rsid w:val="00597E4E"/>
    <w:rsid w:val="005A07BC"/>
    <w:rsid w:val="005A2D2F"/>
    <w:rsid w:val="005A7BA3"/>
    <w:rsid w:val="005B5973"/>
    <w:rsid w:val="005C0082"/>
    <w:rsid w:val="005C2B4D"/>
    <w:rsid w:val="005C7D4A"/>
    <w:rsid w:val="005D3F4C"/>
    <w:rsid w:val="005E0859"/>
    <w:rsid w:val="005E569D"/>
    <w:rsid w:val="005F6220"/>
    <w:rsid w:val="00611AC5"/>
    <w:rsid w:val="0061571E"/>
    <w:rsid w:val="006176FA"/>
    <w:rsid w:val="00626156"/>
    <w:rsid w:val="00627F42"/>
    <w:rsid w:val="00654B17"/>
    <w:rsid w:val="00660630"/>
    <w:rsid w:val="00665308"/>
    <w:rsid w:val="006705D0"/>
    <w:rsid w:val="00672F9F"/>
    <w:rsid w:val="00673655"/>
    <w:rsid w:val="006855A9"/>
    <w:rsid w:val="0068604A"/>
    <w:rsid w:val="00687462"/>
    <w:rsid w:val="00690432"/>
    <w:rsid w:val="00692242"/>
    <w:rsid w:val="0069741F"/>
    <w:rsid w:val="006A514D"/>
    <w:rsid w:val="006A7690"/>
    <w:rsid w:val="006B1E76"/>
    <w:rsid w:val="006B3F5F"/>
    <w:rsid w:val="006B7E64"/>
    <w:rsid w:val="006C111C"/>
    <w:rsid w:val="006D549D"/>
    <w:rsid w:val="006D7AE8"/>
    <w:rsid w:val="006E1122"/>
    <w:rsid w:val="006F5311"/>
    <w:rsid w:val="00722183"/>
    <w:rsid w:val="00722CA3"/>
    <w:rsid w:val="00722F2E"/>
    <w:rsid w:val="007261A9"/>
    <w:rsid w:val="00727073"/>
    <w:rsid w:val="00730A9D"/>
    <w:rsid w:val="00736F3E"/>
    <w:rsid w:val="0073710F"/>
    <w:rsid w:val="007419B0"/>
    <w:rsid w:val="00743AB2"/>
    <w:rsid w:val="00754247"/>
    <w:rsid w:val="00757C8D"/>
    <w:rsid w:val="00760B06"/>
    <w:rsid w:val="007613D3"/>
    <w:rsid w:val="0077638E"/>
    <w:rsid w:val="00777AFD"/>
    <w:rsid w:val="00781BC5"/>
    <w:rsid w:val="007831BE"/>
    <w:rsid w:val="0078482C"/>
    <w:rsid w:val="007933FE"/>
    <w:rsid w:val="007945AC"/>
    <w:rsid w:val="007A5EE9"/>
    <w:rsid w:val="007A70FB"/>
    <w:rsid w:val="007A740A"/>
    <w:rsid w:val="007B7EB8"/>
    <w:rsid w:val="007C7EAA"/>
    <w:rsid w:val="007D65DB"/>
    <w:rsid w:val="007E3D82"/>
    <w:rsid w:val="007E769E"/>
    <w:rsid w:val="007F027E"/>
    <w:rsid w:val="007F20A0"/>
    <w:rsid w:val="007F6BDF"/>
    <w:rsid w:val="008105C4"/>
    <w:rsid w:val="00812895"/>
    <w:rsid w:val="00845559"/>
    <w:rsid w:val="008478D2"/>
    <w:rsid w:val="008551B8"/>
    <w:rsid w:val="00871907"/>
    <w:rsid w:val="008730D8"/>
    <w:rsid w:val="008B01A8"/>
    <w:rsid w:val="008C6C3A"/>
    <w:rsid w:val="008E2E9E"/>
    <w:rsid w:val="008F58C8"/>
    <w:rsid w:val="00922896"/>
    <w:rsid w:val="00935B55"/>
    <w:rsid w:val="0093641B"/>
    <w:rsid w:val="0094195D"/>
    <w:rsid w:val="00946CE4"/>
    <w:rsid w:val="00956B98"/>
    <w:rsid w:val="009601EB"/>
    <w:rsid w:val="00962CB9"/>
    <w:rsid w:val="009665B6"/>
    <w:rsid w:val="00966FA5"/>
    <w:rsid w:val="00973620"/>
    <w:rsid w:val="00976136"/>
    <w:rsid w:val="00983255"/>
    <w:rsid w:val="00983A2C"/>
    <w:rsid w:val="009840CC"/>
    <w:rsid w:val="00992451"/>
    <w:rsid w:val="009B07E4"/>
    <w:rsid w:val="009B0E62"/>
    <w:rsid w:val="009B0E9F"/>
    <w:rsid w:val="009C7F93"/>
    <w:rsid w:val="009D692A"/>
    <w:rsid w:val="009D6E98"/>
    <w:rsid w:val="009D7375"/>
    <w:rsid w:val="009E2921"/>
    <w:rsid w:val="009F2A55"/>
    <w:rsid w:val="009F4B64"/>
    <w:rsid w:val="00A00675"/>
    <w:rsid w:val="00A01675"/>
    <w:rsid w:val="00A10837"/>
    <w:rsid w:val="00A110A1"/>
    <w:rsid w:val="00A32FE7"/>
    <w:rsid w:val="00A53D68"/>
    <w:rsid w:val="00A6291E"/>
    <w:rsid w:val="00A906E7"/>
    <w:rsid w:val="00A94104"/>
    <w:rsid w:val="00A97D92"/>
    <w:rsid w:val="00AA0715"/>
    <w:rsid w:val="00AA09F1"/>
    <w:rsid w:val="00AA7A31"/>
    <w:rsid w:val="00AB786E"/>
    <w:rsid w:val="00AC64D6"/>
    <w:rsid w:val="00AF482E"/>
    <w:rsid w:val="00B077AC"/>
    <w:rsid w:val="00B347A1"/>
    <w:rsid w:val="00B4787B"/>
    <w:rsid w:val="00B57A60"/>
    <w:rsid w:val="00B57F6E"/>
    <w:rsid w:val="00B601E4"/>
    <w:rsid w:val="00B614EA"/>
    <w:rsid w:val="00B63D82"/>
    <w:rsid w:val="00B66388"/>
    <w:rsid w:val="00B723D1"/>
    <w:rsid w:val="00B7412A"/>
    <w:rsid w:val="00B8532C"/>
    <w:rsid w:val="00BB0ACF"/>
    <w:rsid w:val="00BB1293"/>
    <w:rsid w:val="00BB2BF8"/>
    <w:rsid w:val="00BB4241"/>
    <w:rsid w:val="00BB73DD"/>
    <w:rsid w:val="00BB772D"/>
    <w:rsid w:val="00BC04CB"/>
    <w:rsid w:val="00BC5406"/>
    <w:rsid w:val="00BD398D"/>
    <w:rsid w:val="00BD4494"/>
    <w:rsid w:val="00BF3F45"/>
    <w:rsid w:val="00BF75DB"/>
    <w:rsid w:val="00BF761F"/>
    <w:rsid w:val="00C10085"/>
    <w:rsid w:val="00C25BD3"/>
    <w:rsid w:val="00C261B1"/>
    <w:rsid w:val="00C4579C"/>
    <w:rsid w:val="00C46674"/>
    <w:rsid w:val="00C66EF5"/>
    <w:rsid w:val="00C67031"/>
    <w:rsid w:val="00C7477C"/>
    <w:rsid w:val="00C76875"/>
    <w:rsid w:val="00C86790"/>
    <w:rsid w:val="00C923AE"/>
    <w:rsid w:val="00C93C39"/>
    <w:rsid w:val="00CA07FE"/>
    <w:rsid w:val="00CB0D9D"/>
    <w:rsid w:val="00CB13A5"/>
    <w:rsid w:val="00CC57D5"/>
    <w:rsid w:val="00CC5BE2"/>
    <w:rsid w:val="00CD3446"/>
    <w:rsid w:val="00CE5E30"/>
    <w:rsid w:val="00CF14BB"/>
    <w:rsid w:val="00CF4620"/>
    <w:rsid w:val="00CF6D3A"/>
    <w:rsid w:val="00D37209"/>
    <w:rsid w:val="00D43F4C"/>
    <w:rsid w:val="00D53140"/>
    <w:rsid w:val="00D5704A"/>
    <w:rsid w:val="00D6017C"/>
    <w:rsid w:val="00D7485A"/>
    <w:rsid w:val="00D77760"/>
    <w:rsid w:val="00D90161"/>
    <w:rsid w:val="00DA7A6A"/>
    <w:rsid w:val="00DB6913"/>
    <w:rsid w:val="00DD0E55"/>
    <w:rsid w:val="00DD43C7"/>
    <w:rsid w:val="00DD575A"/>
    <w:rsid w:val="00DE23F9"/>
    <w:rsid w:val="00DE4488"/>
    <w:rsid w:val="00DF5147"/>
    <w:rsid w:val="00E122D4"/>
    <w:rsid w:val="00E145D8"/>
    <w:rsid w:val="00E232BA"/>
    <w:rsid w:val="00E334ED"/>
    <w:rsid w:val="00E42B4E"/>
    <w:rsid w:val="00E436F8"/>
    <w:rsid w:val="00E56887"/>
    <w:rsid w:val="00E56CA2"/>
    <w:rsid w:val="00E6094C"/>
    <w:rsid w:val="00E742ED"/>
    <w:rsid w:val="00E9754F"/>
    <w:rsid w:val="00ED0281"/>
    <w:rsid w:val="00ED035D"/>
    <w:rsid w:val="00ED1A64"/>
    <w:rsid w:val="00EE3D63"/>
    <w:rsid w:val="00F04562"/>
    <w:rsid w:val="00F1323E"/>
    <w:rsid w:val="00F16D7E"/>
    <w:rsid w:val="00F20316"/>
    <w:rsid w:val="00F236B4"/>
    <w:rsid w:val="00F24FFE"/>
    <w:rsid w:val="00F3344C"/>
    <w:rsid w:val="00F53843"/>
    <w:rsid w:val="00F5593C"/>
    <w:rsid w:val="00F5703B"/>
    <w:rsid w:val="00F619F5"/>
    <w:rsid w:val="00F74D1B"/>
    <w:rsid w:val="00F77327"/>
    <w:rsid w:val="00F8024C"/>
    <w:rsid w:val="00F83A4A"/>
    <w:rsid w:val="00F8701B"/>
    <w:rsid w:val="00F900F1"/>
    <w:rsid w:val="00F93E08"/>
    <w:rsid w:val="00FC1173"/>
    <w:rsid w:val="00FC3C5E"/>
    <w:rsid w:val="00FD1D7B"/>
    <w:rsid w:val="00FD7A5D"/>
    <w:rsid w:val="00FE420A"/>
    <w:rsid w:val="00FE462B"/>
    <w:rsid w:val="00FF75E0"/>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D37F6"/>
  <w15:chartTrackingRefBased/>
  <w15:docId w15:val="{87CCBFA5-1FF5-4242-A9FC-0E565F6B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uiPriority="35"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semiHidden="1"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0" w:semiHidden="1" w:unhideWhenUsed="1"/>
    <w:lsdException w:name="Table Grid" w:uiPriority="39"/>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qFormat="1"/>
    <w:lsdException w:name="Intense Emphasis" w:locked="0" w:semiHidden="1" w:uiPriority="21" w:qFormat="1"/>
    <w:lsdException w:name="Subtle Reference" w:locked="0" w:uiPriority="31" w:qFormat="1"/>
    <w:lsdException w:name="Intense Reference" w:locked="0" w:uiPriority="32" w:qFormat="1"/>
    <w:lsdException w:name="Book Title" w:locked="0" w:semiHidden="1"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aliases w:val="Standard JKU"/>
    <w:qFormat/>
    <w:rsid w:val="00C25BD3"/>
    <w:pPr>
      <w:spacing w:after="120" w:line="360" w:lineRule="auto"/>
      <w:contextualSpacing/>
    </w:pPr>
    <w:rPr>
      <w:rFonts w:ascii="Arial" w:hAnsi="Arial"/>
    </w:rPr>
  </w:style>
  <w:style w:type="paragraph" w:styleId="berschrift1">
    <w:name w:val="heading 1"/>
    <w:aliases w:val="Überschrift 1 JKU"/>
    <w:basedOn w:val="Standard"/>
    <w:next w:val="Standard"/>
    <w:link w:val="berschrift1Zchn"/>
    <w:uiPriority w:val="9"/>
    <w:qFormat/>
    <w:rsid w:val="00C25BD3"/>
    <w:pPr>
      <w:keepNext/>
      <w:keepLines/>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AC64D6"/>
    <w:pPr>
      <w:keepNext/>
      <w:keepLines/>
      <w:spacing w:before="240" w:after="240" w:line="240" w:lineRule="auto"/>
      <w:outlineLvl w:val="1"/>
    </w:pPr>
    <w:rPr>
      <w:rFonts w:eastAsiaTheme="majorEastAsia" w:cstheme="majorBidi"/>
      <w:b/>
      <w:i/>
      <w:sz w:val="24"/>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AC64D6"/>
    <w:rPr>
      <w:rFonts w:ascii="Arial" w:eastAsiaTheme="majorEastAsia" w:hAnsi="Arial" w:cstheme="majorBidi"/>
      <w:b/>
      <w:i/>
      <w:sz w:val="24"/>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styleId="Listentabelle3Akzent1">
    <w:name w:val="List Table 3 Accent 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outlineLvl w:val="9"/>
    </w:pPr>
    <w:rPr>
      <w:lang w:eastAsia="de-AT"/>
    </w:rPr>
  </w:style>
  <w:style w:type="paragraph" w:styleId="Verzeichnis1">
    <w:name w:val="toc 1"/>
    <w:basedOn w:val="Standard"/>
    <w:next w:val="Standard"/>
    <w:autoRedefine/>
    <w:uiPriority w:val="39"/>
    <w:unhideWhenUsed/>
    <w:rsid w:val="006B1E76"/>
    <w:pPr>
      <w:tabs>
        <w:tab w:val="left" w:pos="442"/>
        <w:tab w:val="right" w:leader="dot" w:pos="9968"/>
      </w:tabs>
      <w:spacing w:after="100"/>
      <w:ind w:left="442" w:hanging="442"/>
    </w:pPr>
  </w:style>
  <w:style w:type="paragraph" w:styleId="Verzeichnis2">
    <w:name w:val="toc 2"/>
    <w:basedOn w:val="Standard"/>
    <w:next w:val="Standard"/>
    <w:autoRedefine/>
    <w:uiPriority w:val="39"/>
    <w:unhideWhenUsed/>
    <w:rsid w:val="006A7690"/>
    <w:pPr>
      <w:tabs>
        <w:tab w:val="left" w:pos="896"/>
        <w:tab w:val="right" w:leader="dot" w:pos="9968"/>
      </w:tabs>
      <w:spacing w:after="100"/>
      <w:ind w:left="896" w:hanging="454"/>
    </w:pPr>
  </w:style>
  <w:style w:type="paragraph" w:styleId="Verzeichnis3">
    <w:name w:val="toc 3"/>
    <w:basedOn w:val="Standard"/>
    <w:next w:val="Standard"/>
    <w:autoRedefine/>
    <w:uiPriority w:val="39"/>
    <w:unhideWhenUsed/>
    <w:rsid w:val="006B1E76"/>
    <w:pPr>
      <w:tabs>
        <w:tab w:val="left" w:pos="1576"/>
        <w:tab w:val="right" w:leader="dot" w:pos="9968"/>
      </w:tabs>
      <w:spacing w:after="100"/>
      <w:ind w:left="1576" w:hanging="680"/>
    </w:pPr>
    <w:rPr>
      <w:noProof/>
    </w:rPr>
  </w:style>
  <w:style w:type="paragraph" w:styleId="Verzeichnis4">
    <w:name w:val="toc 4"/>
    <w:basedOn w:val="Standard"/>
    <w:next w:val="Standard"/>
    <w:autoRedefine/>
    <w:uiPriority w:val="39"/>
    <w:unhideWhenUsed/>
    <w:rsid w:val="006B1E76"/>
    <w:pPr>
      <w:tabs>
        <w:tab w:val="left" w:pos="2483"/>
        <w:tab w:val="right" w:leader="dot" w:pos="9968"/>
      </w:tabs>
      <w:spacing w:after="100"/>
      <w:ind w:left="2483" w:hanging="907"/>
    </w:pPr>
  </w:style>
  <w:style w:type="paragraph" w:styleId="Verzeichnis5">
    <w:name w:val="toc 5"/>
    <w:basedOn w:val="Standard"/>
    <w:next w:val="Standard"/>
    <w:autoRedefine/>
    <w:uiPriority w:val="39"/>
    <w:unhideWhenUsed/>
    <w:rsid w:val="006B1E76"/>
    <w:pPr>
      <w:tabs>
        <w:tab w:val="left" w:pos="3561"/>
        <w:tab w:val="right" w:leader="dot" w:pos="9968"/>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character" w:styleId="NichtaufgelsteErwhnung">
    <w:name w:val="Unresolved Mention"/>
    <w:basedOn w:val="Absatz-Standardschriftart"/>
    <w:uiPriority w:val="99"/>
    <w:semiHidden/>
    <w:unhideWhenUsed/>
    <w:rsid w:val="009E2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Kaar\OneDrive\JKU\Vorlagen\Dokumentenvorlage%20Arial%20DE%20mit%20Deckblatt.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EBF5A402-6A57-4BC1-8EAF-748F00E29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Dokumentenvorlage Arial DE mit Deckblatt.dotx</Template>
  <TotalTime>0</TotalTime>
  <Pages>1</Pages>
  <Words>1133</Words>
  <Characters>7145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Kaar</dc:creator>
  <cp:keywords/>
  <dc:description/>
  <cp:lastModifiedBy>Thomas Deutsch</cp:lastModifiedBy>
  <cp:revision>4</cp:revision>
  <cp:lastPrinted>2020-03-17T18:19:00Z</cp:lastPrinted>
  <dcterms:created xsi:type="dcterms:W3CDTF">2020-03-17T18:18:00Z</dcterms:created>
  <dcterms:modified xsi:type="dcterms:W3CDTF">2020-03-17T18:20:00Z</dcterms:modified>
</cp:coreProperties>
</file>