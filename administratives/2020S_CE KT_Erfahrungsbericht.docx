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F166D" w14:textId="77777777" w:rsidR="00297DCB" w:rsidRPr="003B1A72" w:rsidRDefault="00297DCB" w:rsidP="00983255">
      <w:pPr>
        <w:sectPr w:rsidR="00297DCB" w:rsidRPr="003B1A72"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14:paraId="0D0C01AF" w14:textId="53ACB0A7" w:rsidR="00672F9F" w:rsidRPr="003B1A72" w:rsidRDefault="00672F9F" w:rsidP="006B7E64">
      <w:pPr>
        <w:pStyle w:val="Absender"/>
        <w:framePr w:w="3613" w:h="1217" w:hSpace="142" w:wrap="around" w:vAnchor="page" w:x="7452" w:y="3074" w:anchorLock="1"/>
        <w:jc w:val="right"/>
      </w:pPr>
      <w:r w:rsidRPr="003B1A72">
        <w:t>257.130</w:t>
      </w:r>
      <w:r w:rsidR="00EE3D63" w:rsidRPr="003B1A72">
        <w:t xml:space="preserve"> &amp; 257.131</w:t>
      </w:r>
    </w:p>
    <w:p w14:paraId="20A93EE3" w14:textId="77777777" w:rsidR="00672F9F" w:rsidRPr="003B1A72" w:rsidRDefault="006B7E64" w:rsidP="006B7E64">
      <w:pPr>
        <w:pStyle w:val="Absender"/>
        <w:framePr w:w="3613" w:h="1217" w:hSpace="142" w:wrap="around" w:vAnchor="page" w:x="7452" w:y="3074" w:anchorLock="1"/>
        <w:jc w:val="right"/>
      </w:pPr>
      <w:r w:rsidRPr="003B1A72">
        <w:t>Communications Engineering</w:t>
      </w:r>
    </w:p>
    <w:p w14:paraId="17DE59AB" w14:textId="77777777" w:rsidR="006B7E64" w:rsidRPr="003B1A72" w:rsidRDefault="006B7E64" w:rsidP="006B7E64">
      <w:pPr>
        <w:pStyle w:val="Absender"/>
        <w:framePr w:w="3613" w:h="1217" w:hSpace="142" w:wrap="around" w:vAnchor="page" w:x="7452" w:y="3074" w:anchorLock="1"/>
        <w:jc w:val="right"/>
      </w:pPr>
      <w:r w:rsidRPr="003B1A72">
        <w:t>(Kompetenztraining)</w:t>
      </w:r>
    </w:p>
    <w:p w14:paraId="4822A85F" w14:textId="47E470A2" w:rsidR="006B7E64" w:rsidRPr="003B1A72" w:rsidRDefault="00EE3D63" w:rsidP="006B7E64">
      <w:pPr>
        <w:pStyle w:val="Absender"/>
        <w:framePr w:w="3613" w:h="1217" w:hSpace="142" w:wrap="around" w:vAnchor="page" w:x="7452" w:y="3074" w:anchorLock="1"/>
        <w:jc w:val="right"/>
      </w:pPr>
      <w:r w:rsidRPr="003B1A72">
        <w:t>S</w:t>
      </w:r>
      <w:r w:rsidR="00071D53" w:rsidRPr="003B1A72">
        <w:t>S</w:t>
      </w:r>
      <w:r w:rsidR="00673655" w:rsidRPr="003B1A72">
        <w:t xml:space="preserve"> </w:t>
      </w:r>
      <w:r w:rsidR="006B7E64" w:rsidRPr="003B1A72">
        <w:t>20</w:t>
      </w:r>
      <w:r w:rsidRPr="003B1A72">
        <w:t>20</w:t>
      </w:r>
    </w:p>
    <w:p w14:paraId="0D9A71DD" w14:textId="77777777" w:rsidR="00084606" w:rsidRPr="003B1A72" w:rsidRDefault="00BF3F45" w:rsidP="00420A85">
      <w:r w:rsidRPr="003B1A72">
        <w:rPr>
          <w:noProof/>
          <w:lang w:eastAsia="de-AT"/>
        </w:rPr>
        <mc:AlternateContent>
          <mc:Choice Requires="wps">
            <w:drawing>
              <wp:anchor distT="0" distB="0" distL="114300" distR="114300" simplePos="0" relativeHeight="251665408" behindDoc="0" locked="1" layoutInCell="1" allowOverlap="1" wp14:anchorId="46030BAF" wp14:editId="7DE41256">
                <wp:simplePos x="0" y="0"/>
                <wp:positionH relativeFrom="column">
                  <wp:posOffset>-299085</wp:posOffset>
                </wp:positionH>
                <wp:positionV relativeFrom="page">
                  <wp:posOffset>6837680</wp:posOffset>
                </wp:positionV>
                <wp:extent cx="5107940" cy="3418840"/>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418840"/>
                        </a:xfrm>
                        <a:prstGeom prst="rect">
                          <a:avLst/>
                        </a:prstGeom>
                        <a:noFill/>
                        <a:ln w="9525">
                          <a:noFill/>
                          <a:miter lim="800000"/>
                          <a:headEnd/>
                          <a:tailEnd/>
                        </a:ln>
                      </wps:spPr>
                      <wps:txbx>
                        <w:txbxContent>
                          <w:p w14:paraId="555328E0" w14:textId="77777777" w:rsidR="00BF3F45" w:rsidRDefault="00692242" w:rsidP="009840CC">
                            <w:pPr>
                              <w:pStyle w:val="Untertitel"/>
                            </w:pPr>
                            <w:r>
                              <w:t>Themenbereich</w:t>
                            </w:r>
                          </w:p>
                          <w:p w14:paraId="7253EB1E" w14:textId="77777777" w:rsidR="00692242" w:rsidRDefault="00692242" w:rsidP="00692242"/>
                          <w:p w14:paraId="186FE49F" w14:textId="77777777" w:rsidR="00692242" w:rsidRPr="00692242" w:rsidRDefault="00692242" w:rsidP="00692242">
                            <w:pPr>
                              <w:rPr>
                                <w:b/>
                              </w:rPr>
                            </w:pPr>
                            <w:r w:rsidRPr="00692242">
                              <w:rPr>
                                <w:b/>
                              </w:rPr>
                              <w:t>Gruppe</w:t>
                            </w:r>
                            <w:r w:rsidR="00627F42">
                              <w:rPr>
                                <w:b/>
                              </w:rPr>
                              <w:t xml:space="preserve"> x</w:t>
                            </w:r>
                          </w:p>
                          <w:p w14:paraId="17A27205" w14:textId="77777777" w:rsidR="00692242" w:rsidRDefault="00692242" w:rsidP="00692242"/>
                          <w:p w14:paraId="4DFCDD84" w14:textId="01DF2829" w:rsidR="00692242" w:rsidRPr="00692242" w:rsidRDefault="00692242" w:rsidP="00692242">
                            <w:pPr>
                              <w:rPr>
                                <w:b/>
                              </w:rPr>
                            </w:pPr>
                            <w:r w:rsidRPr="00692242">
                              <w:rPr>
                                <w:b/>
                              </w:rPr>
                              <w:t>Projektleit</w:t>
                            </w:r>
                            <w:r w:rsidR="00E037EF">
                              <w:rPr>
                                <w:b/>
                              </w:rPr>
                              <w:t>ung</w:t>
                            </w:r>
                            <w:r w:rsidRPr="00692242">
                              <w:rPr>
                                <w:b/>
                              </w:rPr>
                              <w:t>:</w:t>
                            </w:r>
                          </w:p>
                          <w:p w14:paraId="78CAF787" w14:textId="77777777" w:rsidR="00692242" w:rsidRDefault="00692242" w:rsidP="00692242">
                            <w:r>
                              <w:t>Matrikelnummer, Vor- &amp; Nachname, E-Mail</w:t>
                            </w:r>
                          </w:p>
                          <w:p w14:paraId="1D86E96F" w14:textId="77777777" w:rsidR="00692242" w:rsidRDefault="00692242" w:rsidP="00692242"/>
                          <w:p w14:paraId="5BB616AC" w14:textId="3F3D15B6" w:rsidR="00692242" w:rsidRPr="00692242" w:rsidRDefault="00692242" w:rsidP="00692242">
                            <w:pPr>
                              <w:rPr>
                                <w:b/>
                              </w:rPr>
                            </w:pPr>
                            <w:r w:rsidRPr="00692242">
                              <w:rPr>
                                <w:b/>
                              </w:rPr>
                              <w:t>Team:</w:t>
                            </w:r>
                          </w:p>
                          <w:p w14:paraId="7390AC08" w14:textId="77777777" w:rsidR="00692242" w:rsidRDefault="00692242" w:rsidP="00692242">
                            <w:r>
                              <w:t>Matrikelnummer, Vor- &amp; Nachname</w:t>
                            </w:r>
                          </w:p>
                          <w:p w14:paraId="1024B029" w14:textId="77777777" w:rsidR="007B7EB8" w:rsidRDefault="007B7EB8" w:rsidP="00692242"/>
                          <w:p w14:paraId="6A86D51B" w14:textId="77777777" w:rsidR="00BD4494" w:rsidRDefault="00BD4494" w:rsidP="00692242"/>
                          <w:p w14:paraId="51AA6033" w14:textId="77777777" w:rsidR="004A40B3" w:rsidRDefault="004A40B3" w:rsidP="00692242"/>
                          <w:p w14:paraId="103953E1" w14:textId="77777777" w:rsidR="004A40B3" w:rsidRDefault="004A40B3" w:rsidP="006922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030BAF" id="_x0000_t202" coordsize="21600,21600" o:spt="202" path="m,l,21600r21600,l21600,xe">
                <v:stroke joinstyle="miter"/>
                <v:path gradientshapeok="t" o:connecttype="rect"/>
              </v:shapetype>
              <v:shape id="Textfeld 2" o:spid="_x0000_s1026" type="#_x0000_t202" style="position:absolute;margin-left:-23.55pt;margin-top:538.4pt;width:402.2pt;height:26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" filled="f" stroked="f">
                <v:textbox>
                  <w:txbxContent>
                    <w:p w14:paraId="555328E0" w14:textId="77777777" w:rsidR="00BF3F45" w:rsidRDefault="00692242" w:rsidP="009840CC">
                      <w:pPr>
                        <w:pStyle w:val="Untertitel"/>
                      </w:pPr>
                      <w:r>
                        <w:t>Themenbereich</w:t>
                      </w:r>
                    </w:p>
                    <w:p w14:paraId="7253EB1E" w14:textId="77777777" w:rsidR="00692242" w:rsidRDefault="00692242" w:rsidP="00692242"/>
                    <w:p w14:paraId="186FE49F" w14:textId="77777777" w:rsidR="00692242" w:rsidRPr="00692242" w:rsidRDefault="00692242" w:rsidP="00692242">
                      <w:pPr>
                        <w:rPr>
                          <w:b/>
                        </w:rPr>
                      </w:pPr>
                      <w:r w:rsidRPr="00692242">
                        <w:rPr>
                          <w:b/>
                        </w:rPr>
                        <w:t>Gruppe</w:t>
                      </w:r>
                      <w:r w:rsidR="00627F42">
                        <w:rPr>
                          <w:b/>
                        </w:rPr>
                        <w:t xml:space="preserve"> x</w:t>
                      </w:r>
                    </w:p>
                    <w:p w14:paraId="17A27205" w14:textId="77777777" w:rsidR="00692242" w:rsidRDefault="00692242" w:rsidP="00692242"/>
                    <w:p w14:paraId="4DFCDD84" w14:textId="01DF2829" w:rsidR="00692242" w:rsidRPr="00692242" w:rsidRDefault="00692242" w:rsidP="00692242">
                      <w:pPr>
                        <w:rPr>
                          <w:b/>
                        </w:rPr>
                      </w:pPr>
                      <w:r w:rsidRPr="00692242">
                        <w:rPr>
                          <w:b/>
                        </w:rPr>
                        <w:t>Projektleit</w:t>
                      </w:r>
                      <w:r w:rsidR="00E037EF">
                        <w:rPr>
                          <w:b/>
                        </w:rPr>
                        <w:t>ung</w:t>
                      </w:r>
                      <w:r w:rsidRPr="00692242">
                        <w:rPr>
                          <w:b/>
                        </w:rPr>
                        <w:t>:</w:t>
                      </w:r>
                    </w:p>
                    <w:p w14:paraId="78CAF787" w14:textId="77777777" w:rsidR="00692242" w:rsidRDefault="00692242" w:rsidP="00692242">
                      <w:r>
                        <w:t>Matrikelnummer, Vor- &amp; Nachname, E-Mail</w:t>
                      </w:r>
                    </w:p>
                    <w:p w14:paraId="1D86E96F" w14:textId="77777777" w:rsidR="00692242" w:rsidRDefault="00692242" w:rsidP="00692242"/>
                    <w:p w14:paraId="5BB616AC" w14:textId="3F3D15B6" w:rsidR="00692242" w:rsidRPr="00692242" w:rsidRDefault="00692242" w:rsidP="00692242">
                      <w:pPr>
                        <w:rPr>
                          <w:b/>
                        </w:rPr>
                      </w:pPr>
                      <w:r w:rsidRPr="00692242">
                        <w:rPr>
                          <w:b/>
                        </w:rPr>
                        <w:t>Team:</w:t>
                      </w:r>
                    </w:p>
                    <w:p w14:paraId="7390AC08" w14:textId="77777777" w:rsidR="00692242" w:rsidRDefault="00692242" w:rsidP="00692242">
                      <w:r>
                        <w:t>Matrikelnummer, Vor- &amp; Nachname</w:t>
                      </w:r>
                    </w:p>
                    <w:p w14:paraId="1024B029" w14:textId="77777777" w:rsidR="007B7EB8" w:rsidRDefault="007B7EB8" w:rsidP="00692242"/>
                    <w:p w14:paraId="6A86D51B" w14:textId="77777777" w:rsidR="00BD4494" w:rsidRDefault="00BD4494" w:rsidP="00692242"/>
                    <w:p w14:paraId="51AA6033" w14:textId="77777777" w:rsidR="004A40B3" w:rsidRDefault="004A40B3" w:rsidP="00692242"/>
                    <w:p w14:paraId="103953E1" w14:textId="77777777" w:rsidR="004A40B3" w:rsidRDefault="004A40B3" w:rsidP="00692242"/>
                  </w:txbxContent>
                </v:textbox>
                <w10:wrap type="topAndBottom" anchory="page"/>
                <w10:anchorlock/>
              </v:shape>
            </w:pict>
          </mc:Fallback>
        </mc:AlternateContent>
      </w:r>
      <w:r w:rsidR="00DB6913" w:rsidRPr="003B1A72">
        <w:rPr>
          <w:noProof/>
          <w:lang w:eastAsia="de-AT"/>
        </w:rPr>
        <mc:AlternateContent>
          <mc:Choice Requires="wps">
            <w:drawing>
              <wp:anchor distT="0" distB="0" distL="114300" distR="114300" simplePos="0" relativeHeight="251661312" behindDoc="0" locked="1" layoutInCell="1" allowOverlap="1" wp14:anchorId="3BAAFC16" wp14:editId="2995A372">
                <wp:simplePos x="0" y="0"/>
                <wp:positionH relativeFrom="column">
                  <wp:posOffset>-290830</wp:posOffset>
                </wp:positionH>
                <wp:positionV relativeFrom="page">
                  <wp:posOffset>3211830</wp:posOffset>
                </wp:positionV>
                <wp:extent cx="6663055" cy="204152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3055" cy="2041525"/>
                        </a:xfrm>
                        <a:prstGeom prst="rect">
                          <a:avLst/>
                        </a:prstGeom>
                        <a:noFill/>
                        <a:ln w="9525">
                          <a:noFill/>
                          <a:miter lim="800000"/>
                          <a:headEnd/>
                          <a:tailEnd/>
                        </a:ln>
                      </wps:spPr>
                      <wps:txbx>
                        <w:txbxContent>
                          <w:p w14:paraId="5AC3A70D" w14:textId="64513AAB" w:rsidR="00692242" w:rsidRPr="00692242" w:rsidRDefault="0064040F" w:rsidP="00692242">
                            <w:pPr>
                              <w:pStyle w:val="Titel"/>
                              <w:spacing w:line="199" w:lineRule="auto"/>
                            </w:pPr>
                            <w:r>
                              <w:t>Erfahrungsbericht - Projekttitel</w:t>
                            </w:r>
                            <w:r w:rsidR="00692242">
                              <w:t xml:space="preserve"> </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BAAFC16" id="_x0000_s1027" type="#_x0000_t202" style="position:absolute;margin-left:-22.9pt;margin-top:252.9pt;width:524.65pt;height:16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" filled="f" stroked="f">
                <v:textbox>
                  <w:txbxContent>
                    <w:p w14:paraId="5AC3A70D" w14:textId="64513AAB" w:rsidR="00692242" w:rsidRPr="00692242" w:rsidRDefault="0064040F" w:rsidP="00692242">
                      <w:pPr>
                        <w:pStyle w:val="Titel"/>
                        <w:spacing w:line="199" w:lineRule="auto"/>
                      </w:pPr>
                      <w:r>
                        <w:t>Erfahrungsbericht - Projekttitel</w:t>
                      </w:r>
                      <w:r w:rsidR="00692242">
                        <w:t xml:space="preserve"> </w:t>
                      </w:r>
                    </w:p>
                  </w:txbxContent>
                </v:textbox>
                <w10:wrap type="topAndBottom" anchory="page"/>
                <w10:anchorlock/>
              </v:shape>
            </w:pict>
          </mc:Fallback>
        </mc:AlternateContent>
      </w:r>
      <w:r w:rsidR="00DB6913" w:rsidRPr="003B1A72">
        <w:rPr>
          <w:noProof/>
          <w:lang w:eastAsia="de-AT"/>
        </w:rPr>
        <w:drawing>
          <wp:anchor distT="0" distB="0" distL="114300" distR="114300" simplePos="0" relativeHeight="251662336" behindDoc="0" locked="1" layoutInCell="1" allowOverlap="1" wp14:anchorId="2FE182B5" wp14:editId="796015B2">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3B1A72">
        <w:br w:type="page"/>
      </w:r>
    </w:p>
    <w:p w14:paraId="1584D1DB" w14:textId="3AF34147" w:rsidR="007304EA" w:rsidRPr="003B1A72" w:rsidRDefault="009C76A0" w:rsidP="00F82F88">
      <w:pPr>
        <w:pStyle w:val="berschrift1"/>
      </w:pPr>
      <w:bookmarkStart w:id="0" w:name="_Toc436914883"/>
      <w:r w:rsidRPr="003B1A72">
        <w:lastRenderedPageBreak/>
        <w:t>Eine kurze Geschichte</w:t>
      </w:r>
      <w:r w:rsidR="00771ADF" w:rsidRPr="003B1A72">
        <w:t xml:space="preserve"> des </w:t>
      </w:r>
      <w:r w:rsidR="00954802" w:rsidRPr="003B1A72">
        <w:t>CE KT im Sommersemester 2020</w:t>
      </w:r>
    </w:p>
    <w:p w14:paraId="015C64AB" w14:textId="77777777" w:rsidR="002E456F" w:rsidRPr="003B1A72" w:rsidRDefault="002E456F" w:rsidP="00900AE2">
      <w:bookmarkStart w:id="1" w:name="_GoBack"/>
      <w:bookmarkEnd w:id="1"/>
    </w:p>
    <w:p w14:paraId="3D5BB265" w14:textId="77777777" w:rsidR="003E53BA" w:rsidRDefault="00E10B1A" w:rsidP="00900AE2">
      <w:pPr>
        <w:rPr>
          <w:rFonts w:cs="Arial"/>
          <w:color w:val="222222"/>
          <w:shd w:val="clear" w:color="auto" w:fill="FFFFFF"/>
        </w:rPr>
      </w:pPr>
      <w:r>
        <w:t xml:space="preserve">In der ersten Präsenzeinheit hatten wir die Möglichkeit uns eigenständig in 3er Gruppen zu finden und eine selbstgewählte Projektidee zu verwirklichen. Da wir uns schon aus dem bisherigen Studienverlauf kannten, war die Wahl der Teamkollegen nicht schwer. Gemeinsam tüftelten wir diverse Ideen aus und entschieden und schlussendlich für </w:t>
      </w:r>
      <w:proofErr w:type="spellStart"/>
      <w:r>
        <w:t>shortly</w:t>
      </w:r>
      <w:proofErr w:type="spellEnd"/>
      <w:r>
        <w:t>. Grund dafür war das gemeinsame Interesse an Web Development, welche in unserem Studiengang ansonsten nicht teil gewesen wäre, als auch die Möglichkeit diese Idee mit etwas zusätzlicher privater Entwicklungszeit auch marktreif zu gestalten, und somit eventuell erste Entrepreneur-Erfahrungen zu sammeln.</w:t>
      </w:r>
      <w:r w:rsidR="00D951E9">
        <w:t xml:space="preserve"> Die größte Hürde hierbei, war jedoch, dass niemand von uns Erfahrungen mit Web Development hatte. Deshalb war für uns der Beginn Projektes mit sehr viel Eigenständigem recherchieren, lesen und lernen verbunden. Dabei ergab sich als Grundstruktur der Aufbau, welcher einem MVC Pattern gleicht. Für das Frontend</w:t>
      </w:r>
      <w:r w:rsidR="00C76F31">
        <w:t xml:space="preserve"> </w:t>
      </w:r>
      <w:r w:rsidR="00D951E9">
        <w:t xml:space="preserve">gab es diverse Möglichkeiten, komplett ohne spezielles Framework arbeiten, oder doch mit Frameworks wie </w:t>
      </w:r>
      <w:proofErr w:type="gramStart"/>
      <w:r w:rsidR="00D951E9">
        <w:t>Angular</w:t>
      </w:r>
      <w:proofErr w:type="gramEnd"/>
      <w:r w:rsidR="00D951E9">
        <w:t xml:space="preserve">, </w:t>
      </w:r>
      <w:proofErr w:type="spellStart"/>
      <w:r w:rsidR="00D951E9">
        <w:t>React</w:t>
      </w:r>
      <w:proofErr w:type="spellEnd"/>
      <w:r w:rsidR="00D951E9">
        <w:t xml:space="preserve">, </w:t>
      </w:r>
      <w:proofErr w:type="spellStart"/>
      <w:r w:rsidR="00D951E9">
        <w:t>Ember</w:t>
      </w:r>
      <w:proofErr w:type="spellEnd"/>
      <w:r w:rsidR="00D951E9">
        <w:t xml:space="preserve">, </w:t>
      </w:r>
      <w:proofErr w:type="spellStart"/>
      <w:r w:rsidR="00D951E9">
        <w:t>Vue</w:t>
      </w:r>
      <w:proofErr w:type="spellEnd"/>
      <w:r w:rsidR="00D951E9">
        <w:t xml:space="preserve"> et </w:t>
      </w:r>
      <w:proofErr w:type="spellStart"/>
      <w:r w:rsidR="00D951E9">
        <w:rPr>
          <w:rFonts w:cs="Arial"/>
          <w:color w:val="222222"/>
          <w:shd w:val="clear" w:color="auto" w:fill="FFFFFF"/>
        </w:rPr>
        <w:t>cetera</w:t>
      </w:r>
      <w:proofErr w:type="spellEnd"/>
      <w:r w:rsidR="00D951E9">
        <w:rPr>
          <w:rFonts w:cs="Arial"/>
          <w:color w:val="222222"/>
          <w:shd w:val="clear" w:color="auto" w:fill="FFFFFF"/>
        </w:rPr>
        <w:t>.</w:t>
      </w:r>
      <w:r w:rsidR="008D0A22">
        <w:rPr>
          <w:rFonts w:cs="Arial"/>
          <w:color w:val="222222"/>
          <w:shd w:val="clear" w:color="auto" w:fill="FFFFFF"/>
        </w:rPr>
        <w:t xml:space="preserve"> Schlussendlich haben wir uns für Angular entschieden, aus dem einfachen Grund, dass ein Projektbeteiligter dies für sein Sommerpraktikum benötigt, und sich dieser Kurs als gute Lernbasis empfahl. </w:t>
      </w:r>
      <w:r w:rsidR="00D951E9">
        <w:rPr>
          <w:rFonts w:cs="Arial"/>
          <w:color w:val="222222"/>
          <w:shd w:val="clear" w:color="auto" w:fill="FFFFFF"/>
        </w:rPr>
        <w:t xml:space="preserve"> </w:t>
      </w:r>
      <w:r w:rsidR="003E53BA">
        <w:rPr>
          <w:rFonts w:cs="Arial"/>
          <w:color w:val="222222"/>
          <w:shd w:val="clear" w:color="auto" w:fill="FFFFFF"/>
        </w:rPr>
        <w:t xml:space="preserve">Für das Styling der Webpage haben wir uns aus persönlichem Geschmack für eine Kombination aus </w:t>
      </w:r>
      <w:proofErr w:type="spellStart"/>
      <w:r w:rsidR="003E53BA">
        <w:rPr>
          <w:rFonts w:cs="Arial"/>
          <w:color w:val="222222"/>
          <w:shd w:val="clear" w:color="auto" w:fill="FFFFFF"/>
        </w:rPr>
        <w:t>Materialize</w:t>
      </w:r>
      <w:proofErr w:type="spellEnd"/>
      <w:r w:rsidR="003E53BA">
        <w:rPr>
          <w:rFonts w:cs="Arial"/>
          <w:color w:val="222222"/>
          <w:shd w:val="clear" w:color="auto" w:fill="FFFFFF"/>
        </w:rPr>
        <w:t xml:space="preserve"> und Bootstrap entschieden. </w:t>
      </w:r>
    </w:p>
    <w:p w14:paraId="46E63A8E" w14:textId="77777777" w:rsidR="003E53BA" w:rsidRDefault="00C76F31" w:rsidP="00900AE2">
      <w:pPr>
        <w:rPr>
          <w:rFonts w:cs="Arial"/>
          <w:color w:val="222222"/>
          <w:shd w:val="clear" w:color="auto" w:fill="FFFFFF"/>
        </w:rPr>
      </w:pPr>
      <w:r>
        <w:rPr>
          <w:rFonts w:cs="Arial"/>
          <w:color w:val="222222"/>
          <w:shd w:val="clear" w:color="auto" w:fill="FFFFFF"/>
        </w:rPr>
        <w:t>Für das Backend ergab unsere Recherche den Einsatz von einer Datenbank in Verbindung mit einer API (</w:t>
      </w:r>
      <w:proofErr w:type="spellStart"/>
      <w:r>
        <w:rPr>
          <w:rFonts w:cs="Arial"/>
          <w:color w:val="222222"/>
          <w:shd w:val="clear" w:color="auto" w:fill="FFFFFF"/>
        </w:rPr>
        <w:t>application</w:t>
      </w:r>
      <w:proofErr w:type="spellEnd"/>
      <w:r>
        <w:rPr>
          <w:rFonts w:cs="Arial"/>
          <w:color w:val="222222"/>
          <w:shd w:val="clear" w:color="auto" w:fill="FFFFFF"/>
        </w:rPr>
        <w:t xml:space="preserve"> </w:t>
      </w:r>
      <w:proofErr w:type="spellStart"/>
      <w:r>
        <w:rPr>
          <w:rFonts w:cs="Arial"/>
          <w:color w:val="222222"/>
          <w:shd w:val="clear" w:color="auto" w:fill="FFFFFF"/>
        </w:rPr>
        <w:t>programming</w:t>
      </w:r>
      <w:proofErr w:type="spellEnd"/>
      <w:r>
        <w:rPr>
          <w:rFonts w:cs="Arial"/>
          <w:color w:val="222222"/>
          <w:shd w:val="clear" w:color="auto" w:fill="FFFFFF"/>
        </w:rPr>
        <w:t xml:space="preserve"> interface</w:t>
      </w:r>
      <w:r>
        <w:rPr>
          <w:rFonts w:cs="Arial"/>
          <w:color w:val="222222"/>
          <w:shd w:val="clear" w:color="auto" w:fill="FFFFFF"/>
        </w:rPr>
        <w:t xml:space="preserve">). </w:t>
      </w:r>
    </w:p>
    <w:p w14:paraId="4C133EC3" w14:textId="2410B856" w:rsidR="00E10B1A" w:rsidRDefault="00C76F31" w:rsidP="00900AE2">
      <w:pPr>
        <w:rPr>
          <w:rFonts w:cs="Arial"/>
          <w:color w:val="222222"/>
          <w:shd w:val="clear" w:color="auto" w:fill="FFFFFF"/>
        </w:rPr>
      </w:pPr>
      <w:r>
        <w:rPr>
          <w:rFonts w:cs="Arial"/>
          <w:color w:val="222222"/>
          <w:shd w:val="clear" w:color="auto" w:fill="FFFFFF"/>
        </w:rPr>
        <w:t>Ähnlich wie zum Frontend gab es auch hier unzählige Möglichkeiten diese Umzusetzen. Obwohl für kleinere Websites, wie es für dieses Projekt der Fall ist, das Internet so gut wie immer MongoDB als Datenbank empfiehlt, entschlossen wir uns dennoch aufgrund unserer Erfahrungen mit SQL für die SQLite Datenbank. Diese Datenbank ist sehr schnell aufgesetzt, und ist kostenfrei verwendbar für unser Projekt. Weiters könnte die Bestehende Logik nur mit minimalen Änderungen auf eine andere SQL Datenbank umgelegt werden, was das Projekt skalierbar macht. Die Wahl der API war in unserem Fall recht schnell geklärt, wir waren un</w:t>
      </w:r>
      <w:r w:rsidR="003E53BA">
        <w:rPr>
          <w:rFonts w:cs="Arial"/>
          <w:color w:val="222222"/>
          <w:shd w:val="clear" w:color="auto" w:fill="FFFFFF"/>
        </w:rPr>
        <w:t>s</w:t>
      </w:r>
      <w:r>
        <w:rPr>
          <w:rFonts w:cs="Arial"/>
          <w:color w:val="222222"/>
          <w:shd w:val="clear" w:color="auto" w:fill="FFFFFF"/>
        </w:rPr>
        <w:t xml:space="preserve"> von Anfang an einig, dass es eine REST API werden soll mit JSON um asynchrone Kommunikation zu ermöglichen, dies ist für uns auf der Seite, welche das Weiterleiten übernimmt</w:t>
      </w:r>
      <w:r w:rsidR="003E53BA">
        <w:rPr>
          <w:rFonts w:cs="Arial"/>
          <w:color w:val="222222"/>
          <w:shd w:val="clear" w:color="auto" w:fill="FFFFFF"/>
        </w:rPr>
        <w:t>,</w:t>
      </w:r>
      <w:r>
        <w:rPr>
          <w:rFonts w:cs="Arial"/>
          <w:color w:val="222222"/>
          <w:shd w:val="clear" w:color="auto" w:fill="FFFFFF"/>
        </w:rPr>
        <w:t xml:space="preserve"> wichtig. Da die REST API sehr gut dokumentiert ist</w:t>
      </w:r>
      <w:r w:rsidR="008D0A22">
        <w:rPr>
          <w:rFonts w:cs="Arial"/>
          <w:color w:val="222222"/>
          <w:shd w:val="clear" w:color="auto" w:fill="FFFFFF"/>
        </w:rPr>
        <w:t xml:space="preserve">, haben wir uns auch keine zu großen Sorgen gemacht, diese zu erstellen. </w:t>
      </w:r>
    </w:p>
    <w:p w14:paraId="4ADBDD99" w14:textId="3367FB38" w:rsidR="003E53BA" w:rsidRDefault="000E0B1D" w:rsidP="00900AE2">
      <w:r>
        <w:t xml:space="preserve">Die nächste, zu treffende, Entscheidung war es, die Entwicklungsumgebung zu wählen. Obwohl </w:t>
      </w:r>
      <w:proofErr w:type="spellStart"/>
      <w:r>
        <w:t>Eclipse</w:t>
      </w:r>
      <w:proofErr w:type="spellEnd"/>
      <w:r>
        <w:t xml:space="preserve"> nach wie vor unsere „Heimat“ und sicherer Hafen ist, waren wir uns einig, dass es nicht für Web Development optimiert ist. Schlussendlich entschieden wir uns für die Wahl von Visual Code, aufgrund der Leichtgewichtigkeit und einfachen Anbindung an GitHub. Die genaue Recherche sowie Vor und Nachteile aller von uns </w:t>
      </w:r>
      <w:r w:rsidR="003E53BA">
        <w:t>u</w:t>
      </w:r>
      <w:r>
        <w:t>ntersuchten Entwicklungsumgebungen, APIs, Frameworks können bei Interesse im Dokument „</w:t>
      </w:r>
      <w:proofErr w:type="spellStart"/>
      <w:r>
        <w:t>Theoretische_Ausarbeitung</w:t>
      </w:r>
      <w:proofErr w:type="spellEnd"/>
      <w:r>
        <w:t xml:space="preserve">“ eingesehen werden. </w:t>
      </w:r>
      <w:r w:rsidR="00DA58EA">
        <w:t>Um als Team am Projekt arbeiten zu können, haben wir GitHub verwendet</w:t>
      </w:r>
      <w:r w:rsidR="003E53BA">
        <w:t xml:space="preserve">, somit konnten wir den Fortschritt gut verwalten und bei begangen Fehlern ohne große Mühen zurückrudern. </w:t>
      </w:r>
    </w:p>
    <w:p w14:paraId="5C2F815D" w14:textId="6AAB4245" w:rsidR="00641491" w:rsidRDefault="003E53BA" w:rsidP="00900AE2">
      <w:r>
        <w:lastRenderedPageBreak/>
        <w:t xml:space="preserve">Da wir nun mal Studenten sind und kein Geld für Server Hosting bezahlen wollen, hat glücklicherweise Stefan </w:t>
      </w:r>
      <w:proofErr w:type="spellStart"/>
      <w:r>
        <w:t>Hinterhölzl</w:t>
      </w:r>
      <w:proofErr w:type="spellEnd"/>
      <w:r>
        <w:t xml:space="preserve"> bei sich zuhause einen alten Computer, welchen wir zu einem Server umfunktioniert haben. Durch remote Desktop hatten wir </w:t>
      </w:r>
      <w:proofErr w:type="gramStart"/>
      <w:r>
        <w:t>alle Zugriff</w:t>
      </w:r>
      <w:proofErr w:type="gramEnd"/>
      <w:r>
        <w:t xml:space="preserve"> und so konnte jeder von uns den Server, die API, oder das Frontend starten und konfigurieren. Mittels einem gratis DDNS Services war es möglich die Dynamische IP zu verfolgen, und auf permanenten Zugriff zu gewähren, ohne täglich die neue IP Mitteilen zu müssen. Somit haben GitHub und die </w:t>
      </w:r>
      <w:proofErr w:type="gramStart"/>
      <w:r>
        <w:t>Remote</w:t>
      </w:r>
      <w:proofErr w:type="gramEnd"/>
      <w:r>
        <w:t xml:space="preserve"> Desktop Anbindung eine schnelle und einfache Zusammenarbeit ermöglicht. </w:t>
      </w:r>
    </w:p>
    <w:p w14:paraId="471A4641" w14:textId="142E61BC" w:rsidR="002D0116" w:rsidRDefault="00E6364C" w:rsidP="00900AE2">
      <w:r>
        <w:t xml:space="preserve">Da ab diesem Punkt die groben Einzelheiten geklärt waren, begann wir mit dem Erstellen der SQLite Datenbank und der REST API. Für die REST API wurde node.js verwendet um alle Packages des Projekts zu verwalten. Somit konnten Packages, welche das übersetzen der Daten in SQL übernahmen und JSON lesen/schreiben sehr schnell ermöglichten. Für die Erreichbarkeit der API wurde </w:t>
      </w:r>
      <w:proofErr w:type="spellStart"/>
      <w:r>
        <w:t>Nodemon</w:t>
      </w:r>
      <w:proofErr w:type="spellEnd"/>
      <w:r>
        <w:t xml:space="preserve"> eingesetzt, welche die API als Server erreichbar machte. Wie angenommen, war dieser Teil des Projekts sehr gut dokumentiert, so konnten wir diversen Anleitungen folgen und mit kleineren Änderungen die API für unser Projekt anpassen. </w:t>
      </w:r>
    </w:p>
    <w:p w14:paraId="526825C3" w14:textId="007D9A16" w:rsidR="00E6364C" w:rsidRDefault="00E6364C" w:rsidP="00900AE2"/>
    <w:p w14:paraId="6D8CF536" w14:textId="53A813CD" w:rsidR="00E6364C" w:rsidRDefault="00E6364C" w:rsidP="00900AE2"/>
    <w:p w14:paraId="720C7629" w14:textId="631E092A" w:rsidR="00E6364C" w:rsidRDefault="00E6364C" w:rsidP="00900AE2"/>
    <w:p w14:paraId="12527D48" w14:textId="019CF1A7" w:rsidR="00E6364C" w:rsidRDefault="00E6364C" w:rsidP="00900AE2"/>
    <w:p w14:paraId="7CEF3382" w14:textId="7F9809FF" w:rsidR="00E6364C" w:rsidRDefault="00E6364C" w:rsidP="00900AE2"/>
    <w:p w14:paraId="06C4661D" w14:textId="378E1E5C" w:rsidR="00E6364C" w:rsidRDefault="00E6364C" w:rsidP="00900AE2"/>
    <w:p w14:paraId="622F6F42" w14:textId="50CC2DE3" w:rsidR="00E6364C" w:rsidRDefault="00E6364C" w:rsidP="00900AE2"/>
    <w:p w14:paraId="4409416B" w14:textId="321F8B8D" w:rsidR="00E6364C" w:rsidRDefault="00E6364C" w:rsidP="00900AE2"/>
    <w:p w14:paraId="7F39665A" w14:textId="58188B7F" w:rsidR="00E6364C" w:rsidRDefault="00E6364C" w:rsidP="00900AE2"/>
    <w:p w14:paraId="40AC6A44" w14:textId="31759875" w:rsidR="00E6364C" w:rsidRDefault="00E6364C" w:rsidP="00900AE2"/>
    <w:p w14:paraId="07668D9C" w14:textId="045349A1" w:rsidR="00E6364C" w:rsidRDefault="00E6364C" w:rsidP="00900AE2"/>
    <w:p w14:paraId="0A3C628F" w14:textId="499DBCD9" w:rsidR="00E6364C" w:rsidRDefault="00E6364C" w:rsidP="00900AE2"/>
    <w:p w14:paraId="4362B3D0" w14:textId="3C990A61" w:rsidR="00E6364C" w:rsidRDefault="00E6364C" w:rsidP="00900AE2"/>
    <w:p w14:paraId="56300095" w14:textId="0A9329B3" w:rsidR="00E6364C" w:rsidRDefault="00E6364C" w:rsidP="00900AE2"/>
    <w:p w14:paraId="4AB37C23" w14:textId="77777777" w:rsidR="00E6364C" w:rsidRDefault="00E6364C" w:rsidP="00900AE2"/>
    <w:p w14:paraId="0169A295" w14:textId="77777777" w:rsidR="00D951E9" w:rsidRDefault="00D951E9" w:rsidP="00900AE2"/>
    <w:p w14:paraId="1FC270DF" w14:textId="77777777" w:rsidR="00D951E9" w:rsidRDefault="00D951E9" w:rsidP="00900AE2"/>
    <w:p w14:paraId="64826B78" w14:textId="20B7DA01" w:rsidR="00D951E9" w:rsidRPr="00E6364C" w:rsidRDefault="00E6364C" w:rsidP="00900AE2">
      <w:pPr>
        <w:rPr>
          <w:sz w:val="56"/>
        </w:rPr>
      </w:pPr>
      <w:r w:rsidRPr="00E6364C">
        <w:rPr>
          <w:sz w:val="56"/>
        </w:rPr>
        <w:t>ANGABE</w:t>
      </w:r>
    </w:p>
    <w:p w14:paraId="15E8AEB3" w14:textId="77777777" w:rsidR="00D951E9" w:rsidRDefault="00D951E9" w:rsidP="00900AE2"/>
    <w:p w14:paraId="09664AB8" w14:textId="7A61D300" w:rsidR="00C25BD3" w:rsidRPr="003B1A72" w:rsidRDefault="00767544" w:rsidP="00900AE2">
      <w:r w:rsidRPr="003B1A72">
        <w:t>Dies könnte der Anfang eurer Geschichte sein</w:t>
      </w:r>
      <w:r w:rsidR="00566C49" w:rsidRPr="003B1A72">
        <w:t>. Im Erfahrungsbericht</w:t>
      </w:r>
      <w:r w:rsidR="001E72F7" w:rsidRPr="003B1A72">
        <w:t xml:space="preserve"> </w:t>
      </w:r>
      <w:r w:rsidR="00592D69" w:rsidRPr="003B1A72">
        <w:t xml:space="preserve">erwarten wir von euch eine </w:t>
      </w:r>
      <w:r w:rsidR="00F85700" w:rsidRPr="003B1A72">
        <w:t xml:space="preserve">kurze </w:t>
      </w:r>
      <w:r w:rsidR="00592D69" w:rsidRPr="003B1A72">
        <w:t>Geschichte</w:t>
      </w:r>
      <w:r w:rsidR="00F85700" w:rsidRPr="003B1A72">
        <w:t xml:space="preserve"> </w:t>
      </w:r>
      <w:r w:rsidR="00DE59D8" w:rsidRPr="003B1A72">
        <w:t xml:space="preserve">eurer Erlebnisse im </w:t>
      </w:r>
      <w:r w:rsidR="00763F0D" w:rsidRPr="003B1A72">
        <w:t>CE KT</w:t>
      </w:r>
      <w:r w:rsidR="00DE59D8" w:rsidRPr="003B1A72">
        <w:t xml:space="preserve"> des Sommersemester 2020. </w:t>
      </w:r>
      <w:r w:rsidR="00F44857" w:rsidRPr="003B1A72">
        <w:t>Und um es explizit festzuhalten: e</w:t>
      </w:r>
      <w:r w:rsidR="001E72F7" w:rsidRPr="003B1A72">
        <w:t xml:space="preserve">s </w:t>
      </w:r>
      <w:r w:rsidR="004129DF" w:rsidRPr="003B1A72">
        <w:t xml:space="preserve">soll ein gemeinsamer Erfahrungsbericht pro </w:t>
      </w:r>
      <w:r w:rsidR="00A7789D" w:rsidRPr="003B1A72">
        <w:t xml:space="preserve">Team entstehen. </w:t>
      </w:r>
      <w:r w:rsidR="00DE59D8" w:rsidRPr="003B1A72">
        <w:t xml:space="preserve">Ihr sollt dabei alle Phasen des </w:t>
      </w:r>
      <w:r w:rsidR="00DE59D8" w:rsidRPr="003B1A72">
        <w:lastRenderedPageBreak/>
        <w:t>Projekts abdecken</w:t>
      </w:r>
      <w:r w:rsidR="00612558" w:rsidRPr="003B1A72">
        <w:t>, also erste Termine, Ideenfindung,</w:t>
      </w:r>
      <w:r w:rsidR="001E0206" w:rsidRPr="003B1A72">
        <w:t xml:space="preserve"> Ideenauswahl</w:t>
      </w:r>
      <w:r w:rsidR="00D80137" w:rsidRPr="003B1A72">
        <w:t>, erste Schritte im Projekt, erster Meilenstein und theoretische Ausarbeitung</w:t>
      </w:r>
      <w:r w:rsidR="00D103E2" w:rsidRPr="003B1A72">
        <w:t>, zweiter Meilenstein</w:t>
      </w:r>
      <w:r w:rsidR="00C0465D" w:rsidRPr="003B1A72">
        <w:t xml:space="preserve"> mit euren </w:t>
      </w:r>
      <w:r w:rsidR="007C008A" w:rsidRPr="003B1A72">
        <w:t>im Team definierten Abgaben und der letzte Meilenstein sowie die Vorbereitung auf die Messe</w:t>
      </w:r>
      <w:r w:rsidR="0096016D" w:rsidRPr="003B1A72">
        <w:t>, wenn sie den stattfinden wird.</w:t>
      </w:r>
      <w:r w:rsidR="00BC69DA" w:rsidRPr="003B1A72">
        <w:t xml:space="preserve"> Ihr könnt auch Bezug zur Situation in diesem doch speziellen Semester herstellen. Die Geschichte</w:t>
      </w:r>
      <w:r w:rsidR="00577E77" w:rsidRPr="003B1A72">
        <w:t xml:space="preserve"> kann diese Aspekte auf lustige </w:t>
      </w:r>
      <w:r w:rsidR="00CF5695" w:rsidRPr="003B1A72">
        <w:t xml:space="preserve">oder auf trockene </w:t>
      </w:r>
      <w:r w:rsidR="00577E77" w:rsidRPr="003B1A72">
        <w:t>Art und Weise wieder</w:t>
      </w:r>
      <w:r w:rsidR="00845D3B" w:rsidRPr="003B1A72">
        <w:t>geben</w:t>
      </w:r>
      <w:r w:rsidR="00577E77" w:rsidRPr="003B1A72">
        <w:t>, oder ihr überlegt euch</w:t>
      </w:r>
      <w:r w:rsidR="00E87FEE" w:rsidRPr="003B1A72">
        <w:t xml:space="preserve"> Metaphern</w:t>
      </w:r>
      <w:r w:rsidR="00FC458D" w:rsidRPr="003B1A72">
        <w:t xml:space="preserve"> und erzählt die Erlebnisse des Semesters auf eine andere Art und Weise. So könnte eure Geschichte zum Beispiel auch so anfangen:</w:t>
      </w:r>
    </w:p>
    <w:p w14:paraId="3693FB22" w14:textId="72D91CA7" w:rsidR="00FC458D" w:rsidRPr="003B1A72" w:rsidRDefault="00FC458D" w:rsidP="00900AE2"/>
    <w:bookmarkEnd w:id="0"/>
    <w:p w14:paraId="0E2D2709" w14:textId="15EC8D7A" w:rsidR="00FC458D" w:rsidRPr="003B1A72" w:rsidRDefault="00FC458D" w:rsidP="00900AE2">
      <w:pPr>
        <w:rPr>
          <w:i/>
          <w:iCs/>
        </w:rPr>
      </w:pPr>
      <w:r w:rsidRPr="003B1A72">
        <w:rPr>
          <w:i/>
          <w:iCs/>
        </w:rPr>
        <w:t xml:space="preserve">An einem wunderschönen Tag im Frühling – es waren </w:t>
      </w:r>
      <w:r w:rsidR="00053A78" w:rsidRPr="003B1A72">
        <w:rPr>
          <w:i/>
          <w:iCs/>
        </w:rPr>
        <w:t>gerade die Semesterferien zu Ende</w:t>
      </w:r>
      <w:r w:rsidRPr="003B1A72">
        <w:rPr>
          <w:i/>
          <w:iCs/>
        </w:rPr>
        <w:t xml:space="preserve"> – spielten Alina, Patrick und Sebastian gemeinsam in einem Wald, der sich ganz in der Nähe ihrer</w:t>
      </w:r>
      <w:r w:rsidR="00820B57" w:rsidRPr="003B1A72">
        <w:rPr>
          <w:i/>
          <w:iCs/>
        </w:rPr>
        <w:t xml:space="preserve"> </w:t>
      </w:r>
      <w:r w:rsidRPr="003B1A72">
        <w:rPr>
          <w:i/>
          <w:iCs/>
        </w:rPr>
        <w:t>Wohnsiedlung befand. Die Drei sind miteinander aufgewachsen und sind schon sehr lange beste Freunde. Sie kannten das Gebiet sehr gut und es machte ihnen immer riesigen Spaß gemeinsam durch den Wald zu ziehen, Tiere zu beobachten oder auf Bäume zu klettern.</w:t>
      </w:r>
      <w:r w:rsidR="00906227" w:rsidRPr="003B1A72">
        <w:rPr>
          <w:i/>
          <w:iCs/>
        </w:rPr>
        <w:t xml:space="preserve"> Eines Tages …</w:t>
      </w:r>
    </w:p>
    <w:p w14:paraId="2EFC31CD" w14:textId="1C0F4CF5" w:rsidR="00906227" w:rsidRPr="003B1A72" w:rsidRDefault="00906227" w:rsidP="00900AE2"/>
    <w:p w14:paraId="5ED1F61D" w14:textId="02BB9D06" w:rsidR="00636BDB" w:rsidRPr="003B1A72" w:rsidRDefault="00636BDB" w:rsidP="007C23D7">
      <w:r w:rsidRPr="003B1A72">
        <w:t xml:space="preserve">Im CE KT </w:t>
      </w:r>
      <w:r w:rsidR="00E17D97" w:rsidRPr="003B1A72">
        <w:t xml:space="preserve">geht es – wie bereits im </w:t>
      </w:r>
      <w:r w:rsidR="006E1BFF" w:rsidRPr="003B1A72">
        <w:t xml:space="preserve">Namen steckt – </w:t>
      </w:r>
      <w:r w:rsidR="00E17D97" w:rsidRPr="003B1A72">
        <w:t>um</w:t>
      </w:r>
      <w:r w:rsidR="006E1BFF" w:rsidRPr="003B1A72">
        <w:t xml:space="preserve"> </w:t>
      </w:r>
      <w:r w:rsidR="00E17D97" w:rsidRPr="003B1A72">
        <w:t>den Erwer</w:t>
      </w:r>
      <w:r w:rsidR="006E1BFF" w:rsidRPr="003B1A72">
        <w:t>b von Kompetenzen.</w:t>
      </w:r>
      <w:r w:rsidR="003F311F" w:rsidRPr="003B1A72">
        <w:t xml:space="preserve"> </w:t>
      </w:r>
      <w:r w:rsidR="00F01060" w:rsidRPr="003B1A72">
        <w:t xml:space="preserve">Mit der </w:t>
      </w:r>
      <w:r w:rsidR="003F311F" w:rsidRPr="003B1A72">
        <w:t>Geschichte</w:t>
      </w:r>
      <w:r w:rsidR="00F01060" w:rsidRPr="003B1A72">
        <w:t xml:space="preserve"> könnt ihr das Gelernte</w:t>
      </w:r>
      <w:r w:rsidR="00764706" w:rsidRPr="003B1A72">
        <w:t xml:space="preserve"> noch einmal </w:t>
      </w:r>
      <w:r w:rsidR="00A941C3" w:rsidRPr="003B1A72">
        <w:t>reflektieren.</w:t>
      </w:r>
      <w:r w:rsidR="000054D0" w:rsidRPr="003B1A72">
        <w:t xml:space="preserve"> </w:t>
      </w:r>
      <w:r w:rsidR="00A24072" w:rsidRPr="003B1A72">
        <w:t xml:space="preserve">Auf diese Weise </w:t>
      </w:r>
      <w:r w:rsidR="001E7556" w:rsidRPr="003B1A72">
        <w:t xml:space="preserve">sollt </w:t>
      </w:r>
      <w:r w:rsidR="00A24072" w:rsidRPr="003B1A72">
        <w:t xml:space="preserve">ihr in eurem </w:t>
      </w:r>
      <w:r w:rsidR="000054D0" w:rsidRPr="003B1A72">
        <w:t>Erfahrungsbericht</w:t>
      </w:r>
      <w:r w:rsidR="00A24072" w:rsidRPr="003B1A72">
        <w:t xml:space="preserve"> auch über die getroffenen Entscheidungen</w:t>
      </w:r>
      <w:r w:rsidR="00F432A9" w:rsidRPr="003B1A72">
        <w:t xml:space="preserve"> und </w:t>
      </w:r>
      <w:r w:rsidR="00F02167" w:rsidRPr="003B1A72">
        <w:t xml:space="preserve">mögliche oder gar beschrittene Irrwege </w:t>
      </w:r>
      <w:r w:rsidR="00F432A9" w:rsidRPr="003B1A72">
        <w:t>berichten</w:t>
      </w:r>
      <w:r w:rsidR="00F02167" w:rsidRPr="003B1A72">
        <w:t>.</w:t>
      </w:r>
    </w:p>
    <w:p w14:paraId="0CAD39EC" w14:textId="77777777" w:rsidR="00F857FC" w:rsidRPr="003B1A72" w:rsidRDefault="00F857FC" w:rsidP="007C23D7"/>
    <w:p w14:paraId="1208116C" w14:textId="034E0E94" w:rsidR="00906227" w:rsidRPr="003B1A72" w:rsidRDefault="00AE27F5" w:rsidP="007C23D7">
      <w:r w:rsidRPr="003B1A72">
        <w:t xml:space="preserve">Ihr könnt </w:t>
      </w:r>
      <w:r w:rsidR="00022165" w:rsidRPr="003B1A72">
        <w:t xml:space="preserve">dazu </w:t>
      </w:r>
      <w:r w:rsidRPr="003B1A72">
        <w:t xml:space="preserve">unterschiedliche </w:t>
      </w:r>
      <w:r w:rsidR="00F57A29" w:rsidRPr="003B1A72">
        <w:t>Formen</w:t>
      </w:r>
      <w:r w:rsidR="0032491E" w:rsidRPr="003B1A72">
        <w:t xml:space="preserve"> und damit zusammenhängende</w:t>
      </w:r>
      <w:r w:rsidR="00505896" w:rsidRPr="003B1A72">
        <w:t xml:space="preserve"> Ziele</w:t>
      </w:r>
      <w:r w:rsidR="00F57A29" w:rsidRPr="003B1A72">
        <w:t xml:space="preserve"> </w:t>
      </w:r>
      <w:r w:rsidRPr="003B1A72">
        <w:t xml:space="preserve">eurer Geschichte </w:t>
      </w:r>
      <w:r w:rsidR="0032491E" w:rsidRPr="003B1A72">
        <w:t>wählen</w:t>
      </w:r>
      <w:r w:rsidRPr="003B1A72">
        <w:t>. So gibt es</w:t>
      </w:r>
      <w:r w:rsidR="001E7556" w:rsidRPr="003B1A72">
        <w:t>,</w:t>
      </w:r>
      <w:r w:rsidRPr="003B1A72">
        <w:t xml:space="preserve"> </w:t>
      </w:r>
      <w:r w:rsidR="004613B5" w:rsidRPr="003B1A72">
        <w:t xml:space="preserve">ohne zu </w:t>
      </w:r>
      <w:r w:rsidR="001E7556" w:rsidRPr="003B1A72">
        <w:t xml:space="preserve">tief ins Detail einzusteigen, </w:t>
      </w:r>
      <w:r w:rsidRPr="003B1A72">
        <w:rPr>
          <w:i/>
          <w:iCs/>
        </w:rPr>
        <w:t>Erfahrungsgeschichten</w:t>
      </w:r>
      <w:r w:rsidR="00AF6229" w:rsidRPr="003B1A72">
        <w:t xml:space="preserve">, welche die </w:t>
      </w:r>
      <w:r w:rsidRPr="003B1A72">
        <w:t>individuelle</w:t>
      </w:r>
      <w:r w:rsidR="00AF6229" w:rsidRPr="003B1A72">
        <w:t>n</w:t>
      </w:r>
      <w:r w:rsidRPr="003B1A72">
        <w:t xml:space="preserve"> Sichtweisen in ihrer ursprünglichen Erzählform</w:t>
      </w:r>
      <w:r w:rsidR="00AF6229" w:rsidRPr="003B1A72">
        <w:t xml:space="preserve"> enthalten. </w:t>
      </w:r>
      <w:r w:rsidR="000E4834" w:rsidRPr="003B1A72">
        <w:t xml:space="preserve">Bei </w:t>
      </w:r>
      <w:r w:rsidRPr="003B1A72">
        <w:rPr>
          <w:i/>
          <w:iCs/>
        </w:rPr>
        <w:t>Analogien</w:t>
      </w:r>
      <w:r w:rsidRPr="003B1A72">
        <w:t xml:space="preserve"> werden ursprüngliche Erfahrungen im Sinne von Gleichnissen in Form von Anekdoten, Comics-Geschichten, ... erneut erstellt.</w:t>
      </w:r>
      <w:r w:rsidR="000E4834" w:rsidRPr="003B1A72">
        <w:t xml:space="preserve"> </w:t>
      </w:r>
      <w:r w:rsidRPr="003B1A72">
        <w:t xml:space="preserve">Eine </w:t>
      </w:r>
      <w:r w:rsidR="000E4834" w:rsidRPr="003B1A72">
        <w:rPr>
          <w:i/>
          <w:iCs/>
        </w:rPr>
        <w:t>Lerngeschichte</w:t>
      </w:r>
      <w:r w:rsidRPr="003B1A72">
        <w:t xml:space="preserve"> sammelt verschiedene Sichtweisen, um entstandene Vielfalt bei Zugang zu einem bestimmten Sachverhalt zu vermitteln.</w:t>
      </w:r>
      <w:r w:rsidR="001C401C" w:rsidRPr="003B1A72">
        <w:t xml:space="preserve"> </w:t>
      </w:r>
      <w:r w:rsidRPr="003B1A72">
        <w:rPr>
          <w:i/>
          <w:iCs/>
        </w:rPr>
        <w:t>Narrative Interviews</w:t>
      </w:r>
      <w:r w:rsidRPr="003B1A72">
        <w:t xml:space="preserve"> erlauben durch vorgegebene Anhaltspunkte bei der Erhebung gezielt </w:t>
      </w:r>
      <w:r w:rsidR="00AA1BD5" w:rsidRPr="003B1A72">
        <w:t>E</w:t>
      </w:r>
      <w:r w:rsidRPr="003B1A72">
        <w:t>rfahrungen zu strukturieren.</w:t>
      </w:r>
      <w:r w:rsidR="00881E51" w:rsidRPr="003B1A72">
        <w:t xml:space="preserve"> </w:t>
      </w:r>
      <w:r w:rsidRPr="003B1A72">
        <w:rPr>
          <w:i/>
          <w:iCs/>
        </w:rPr>
        <w:t>Narrative Produkt- oder Markenführung</w:t>
      </w:r>
      <w:r w:rsidRPr="003B1A72">
        <w:t xml:space="preserve"> </w:t>
      </w:r>
      <w:r w:rsidR="00881E51" w:rsidRPr="003B1A72">
        <w:t xml:space="preserve">(eure Projektidee als Produkt) </w:t>
      </w:r>
      <w:r w:rsidRPr="003B1A72">
        <w:t>gehen davon aus, dass Produkte, Dienstleistungen oder Marken ihre eigene Geschichte in sich tragen, die sich aus Erfahrungswissen speist.</w:t>
      </w:r>
      <w:r w:rsidR="00BE5C8A" w:rsidRPr="003B1A72">
        <w:t xml:space="preserve"> </w:t>
      </w:r>
      <w:r w:rsidRPr="003B1A72">
        <w:t xml:space="preserve">Das </w:t>
      </w:r>
      <w:r w:rsidRPr="003B1A72">
        <w:rPr>
          <w:i/>
          <w:iCs/>
        </w:rPr>
        <w:t>Gedankenexperiment</w:t>
      </w:r>
      <w:r w:rsidRPr="003B1A72">
        <w:t xml:space="preserve"> bringt Distanz anstelle von Introspektion, indem es Vorstellungen und kognitive Strukturen zur Handlungserschließung aufbaut.</w:t>
      </w:r>
      <w:r w:rsidR="007C23D7" w:rsidRPr="003B1A72">
        <w:t xml:space="preserve"> </w:t>
      </w:r>
      <w:r w:rsidRPr="003B1A72">
        <w:rPr>
          <w:i/>
          <w:iCs/>
        </w:rPr>
        <w:t>Springboard-Stories</w:t>
      </w:r>
      <w:r w:rsidRPr="003B1A72">
        <w:t xml:space="preserve"> stellen Geschichten dar, die bestimmte Handlungen auslösen sollen, etwa Umdenken in Richtung ressourcenschonende Produktentwicklung.</w:t>
      </w:r>
      <w:r w:rsidR="00A570D6" w:rsidRPr="003B1A72">
        <w:t xml:space="preserve"> Wenn ihr mehr zu</w:t>
      </w:r>
      <w:r w:rsidR="002526F4" w:rsidRPr="003B1A72">
        <w:t>r dahinterliegenden Methode erfahren wollt, dann könnt ihr</w:t>
      </w:r>
      <w:r w:rsidR="00C50C8C" w:rsidRPr="003B1A72">
        <w:t xml:space="preserve"> gerne bei den Referenzen beginnen</w:t>
      </w:r>
      <w:r w:rsidR="0008706A" w:rsidRPr="003B1A72">
        <w:t xml:space="preserve"> und im Allgemeinen Literatur zu </w:t>
      </w:r>
      <w:r w:rsidR="00816C93" w:rsidRPr="003B1A72">
        <w:t xml:space="preserve">dem Begriff </w:t>
      </w:r>
      <w:r w:rsidR="0008706A" w:rsidRPr="003B1A72">
        <w:t>Storytelling suchen.</w:t>
      </w:r>
    </w:p>
    <w:p w14:paraId="6491F79D" w14:textId="4ED5368D" w:rsidR="0034369E" w:rsidRPr="003B1A72" w:rsidRDefault="0034369E" w:rsidP="007C23D7"/>
    <w:p w14:paraId="067E4DEC" w14:textId="7BD8848E" w:rsidR="002D7284" w:rsidRPr="003B1A72" w:rsidRDefault="00E54002" w:rsidP="002D7284">
      <w:r w:rsidRPr="003B1A72">
        <w:t>Vor dem Schluss</w:t>
      </w:r>
      <w:r w:rsidR="00583351" w:rsidRPr="003B1A72">
        <w:t xml:space="preserve"> </w:t>
      </w:r>
      <w:r w:rsidR="002D7284" w:rsidRPr="003B1A72">
        <w:t xml:space="preserve">möchten wir noch einen Text aus dem Buch von John </w:t>
      </w:r>
      <w:proofErr w:type="spellStart"/>
      <w:r w:rsidR="002D7284" w:rsidRPr="003B1A72">
        <w:t>Strelecky</w:t>
      </w:r>
      <w:proofErr w:type="spellEnd"/>
      <w:r w:rsidR="002D7284" w:rsidRPr="003B1A72">
        <w:t xml:space="preserve"> mit dem Titel </w:t>
      </w:r>
      <w:r w:rsidR="00B659EB" w:rsidRPr="003B1A72">
        <w:t>„</w:t>
      </w:r>
      <w:r w:rsidR="002D7284" w:rsidRPr="003B1A72">
        <w:t>Das Café am Rande der Welt. Eine Erzählung über den Sinn des Lebens</w:t>
      </w:r>
      <w:r w:rsidR="00B659EB" w:rsidRPr="003B1A72">
        <w:t>“</w:t>
      </w:r>
      <w:r w:rsidR="002D7284" w:rsidRPr="003B1A72">
        <w:t xml:space="preserve">, erschienen bei dtv München 2007, </w:t>
      </w:r>
      <w:r w:rsidR="00B659EB" w:rsidRPr="003B1A72">
        <w:t>teilen</w:t>
      </w:r>
      <w:r w:rsidR="002D7284" w:rsidRPr="003B1A72">
        <w:t>.</w:t>
      </w:r>
      <w:r w:rsidR="00023E40" w:rsidRPr="003B1A72">
        <w:t xml:space="preserve"> Dies wäre eine Möglichkeit die Geschichte in Dialogform </w:t>
      </w:r>
      <w:r w:rsidR="007A3BDD" w:rsidRPr="003B1A72">
        <w:t>zu beginnen</w:t>
      </w:r>
      <w:r w:rsidR="005C1CE7" w:rsidRPr="003B1A72">
        <w:t>:</w:t>
      </w:r>
    </w:p>
    <w:p w14:paraId="36800424" w14:textId="2525E543" w:rsidR="002D7284" w:rsidRPr="003B1A72" w:rsidRDefault="005C1CE7" w:rsidP="002D7284">
      <w:pPr>
        <w:rPr>
          <w:i/>
          <w:iCs/>
        </w:rPr>
      </w:pPr>
      <w:r w:rsidRPr="003B1A72">
        <w:rPr>
          <w:i/>
          <w:iCs/>
        </w:rPr>
        <w:lastRenderedPageBreak/>
        <w:t>„</w:t>
      </w:r>
      <w:r w:rsidR="002D7284" w:rsidRPr="003B1A72">
        <w:rPr>
          <w:i/>
          <w:iCs/>
        </w:rPr>
        <w:t>Haben Sie schon einmal eine grüne Meeresschildkröte gesehen, John</w:t>
      </w:r>
      <w:r w:rsidR="00285029" w:rsidRPr="003B1A72">
        <w:rPr>
          <w:i/>
          <w:iCs/>
        </w:rPr>
        <w:t>?“</w:t>
      </w:r>
    </w:p>
    <w:p w14:paraId="682BB5C3" w14:textId="06A228DB" w:rsidR="002D7284" w:rsidRPr="003B1A72" w:rsidRDefault="000B010F" w:rsidP="002D7284">
      <w:pPr>
        <w:rPr>
          <w:i/>
          <w:iCs/>
        </w:rPr>
      </w:pPr>
      <w:r w:rsidRPr="003B1A72">
        <w:rPr>
          <w:i/>
          <w:iCs/>
        </w:rPr>
        <w:t>Ich fragte</w:t>
      </w:r>
      <w:r w:rsidR="00A250C0" w:rsidRPr="003B1A72">
        <w:rPr>
          <w:i/>
          <w:iCs/>
        </w:rPr>
        <w:t xml:space="preserve">: </w:t>
      </w:r>
      <w:r w:rsidR="00285029" w:rsidRPr="003B1A72">
        <w:rPr>
          <w:i/>
          <w:iCs/>
        </w:rPr>
        <w:t>„</w:t>
      </w:r>
      <w:r w:rsidR="002D7284" w:rsidRPr="003B1A72">
        <w:rPr>
          <w:i/>
          <w:iCs/>
        </w:rPr>
        <w:t>Eine grüne Meeresschildkröte?</w:t>
      </w:r>
      <w:r w:rsidR="00285029" w:rsidRPr="003B1A72">
        <w:rPr>
          <w:i/>
          <w:iCs/>
        </w:rPr>
        <w:t>“</w:t>
      </w:r>
    </w:p>
    <w:p w14:paraId="6FE8EE20" w14:textId="5503DA54" w:rsidR="002D7284" w:rsidRPr="003B1A72" w:rsidRDefault="00285029" w:rsidP="002D7284">
      <w:pPr>
        <w:rPr>
          <w:i/>
          <w:iCs/>
        </w:rPr>
      </w:pPr>
      <w:r w:rsidRPr="003B1A72">
        <w:rPr>
          <w:i/>
          <w:iCs/>
        </w:rPr>
        <w:t>„</w:t>
      </w:r>
      <w:r w:rsidR="002D7284" w:rsidRPr="003B1A72">
        <w:rPr>
          <w:i/>
          <w:iCs/>
        </w:rPr>
        <w:t>Genau</w:t>
      </w:r>
      <w:r w:rsidRPr="003B1A72">
        <w:rPr>
          <w:i/>
          <w:iCs/>
        </w:rPr>
        <w:t>“</w:t>
      </w:r>
      <w:r w:rsidR="002D7284" w:rsidRPr="003B1A72">
        <w:rPr>
          <w:i/>
          <w:iCs/>
        </w:rPr>
        <w:t>, sagte Casey</w:t>
      </w:r>
      <w:r w:rsidR="00A250C0" w:rsidRPr="003B1A72">
        <w:rPr>
          <w:i/>
          <w:iCs/>
        </w:rPr>
        <w:t>,</w:t>
      </w:r>
      <w:r w:rsidR="002D7284" w:rsidRPr="003B1A72">
        <w:rPr>
          <w:i/>
          <w:iCs/>
        </w:rPr>
        <w:t xml:space="preserve"> </w:t>
      </w:r>
      <w:r w:rsidR="00A250C0" w:rsidRPr="003B1A72">
        <w:rPr>
          <w:i/>
          <w:iCs/>
        </w:rPr>
        <w:t>„</w:t>
      </w:r>
      <w:r w:rsidR="002D7284" w:rsidRPr="003B1A72">
        <w:rPr>
          <w:i/>
          <w:iCs/>
        </w:rPr>
        <w:t>eine grüne Meeresschildkröte. Und zwar eine große grüne Meeresschildkröte mit grünen Flecken auf den Flossen und am Kopf.</w:t>
      </w:r>
      <w:r w:rsidR="00A250C0" w:rsidRPr="003B1A72">
        <w:rPr>
          <w:i/>
          <w:iCs/>
        </w:rPr>
        <w:t>“</w:t>
      </w:r>
    </w:p>
    <w:p w14:paraId="37E91883" w14:textId="66158339" w:rsidR="002D7284" w:rsidRPr="003B1A72" w:rsidRDefault="00A250C0" w:rsidP="002D7284">
      <w:pPr>
        <w:rPr>
          <w:i/>
          <w:iCs/>
        </w:rPr>
      </w:pPr>
      <w:r w:rsidRPr="003B1A72">
        <w:rPr>
          <w:i/>
          <w:iCs/>
        </w:rPr>
        <w:t>„</w:t>
      </w:r>
      <w:r w:rsidR="002D7284" w:rsidRPr="003B1A72">
        <w:rPr>
          <w:i/>
          <w:iCs/>
        </w:rPr>
        <w:t>Ich glaube, ich habe bereits Fotos von ihr gesehen</w:t>
      </w:r>
      <w:r w:rsidRPr="003B1A72">
        <w:rPr>
          <w:i/>
          <w:iCs/>
        </w:rPr>
        <w:t>“</w:t>
      </w:r>
      <w:r w:rsidR="002D7284" w:rsidRPr="003B1A72">
        <w:rPr>
          <w:i/>
          <w:iCs/>
        </w:rPr>
        <w:t xml:space="preserve">, sagte ich. </w:t>
      </w:r>
      <w:r w:rsidRPr="003B1A72">
        <w:rPr>
          <w:i/>
          <w:iCs/>
        </w:rPr>
        <w:t>„</w:t>
      </w:r>
      <w:r w:rsidR="002D7284" w:rsidRPr="003B1A72">
        <w:rPr>
          <w:i/>
          <w:iCs/>
        </w:rPr>
        <w:t>Warum fragen Sie?</w:t>
      </w:r>
      <w:r w:rsidRPr="003B1A72">
        <w:rPr>
          <w:i/>
          <w:iCs/>
        </w:rPr>
        <w:t>“</w:t>
      </w:r>
    </w:p>
    <w:p w14:paraId="62580330" w14:textId="48FE1855" w:rsidR="00C86A36" w:rsidRPr="003B1A72" w:rsidRDefault="007A3BDD" w:rsidP="002D7284">
      <w:pPr>
        <w:rPr>
          <w:i/>
          <w:iCs/>
        </w:rPr>
      </w:pPr>
      <w:r w:rsidRPr="003B1A72">
        <w:rPr>
          <w:i/>
          <w:iCs/>
        </w:rPr>
        <w:t>Casey antwortete: „Weil …“</w:t>
      </w:r>
    </w:p>
    <w:p w14:paraId="442682CD" w14:textId="77777777" w:rsidR="00636BDB" w:rsidRPr="003B1A72" w:rsidRDefault="00636BDB" w:rsidP="007C23D7"/>
    <w:p w14:paraId="456D7A71" w14:textId="0774F313" w:rsidR="00DC6D00" w:rsidRPr="003B1A72" w:rsidRDefault="00CB7D54" w:rsidP="007C23D7">
      <w:r w:rsidRPr="003B1A72">
        <w:t>Abschließend</w:t>
      </w:r>
      <w:r w:rsidR="00F74EA4" w:rsidRPr="003B1A72">
        <w:t xml:space="preserve"> möchten wir noch einmal</w:t>
      </w:r>
      <w:r w:rsidR="00063A96" w:rsidRPr="003B1A72">
        <w:t xml:space="preserve"> die Eckpunkte eurer Geschichte zusammenfassen.</w:t>
      </w:r>
      <w:r w:rsidR="004C2C13" w:rsidRPr="003B1A72">
        <w:t xml:space="preserve"> </w:t>
      </w:r>
      <w:r w:rsidR="00A37DC9" w:rsidRPr="003B1A72">
        <w:t>Eure gemeinsame</w:t>
      </w:r>
      <w:r w:rsidR="004C2C13" w:rsidRPr="003B1A72">
        <w:t xml:space="preserve"> Geschichte</w:t>
      </w:r>
      <w:r w:rsidR="00D05AB9" w:rsidRPr="003B1A72">
        <w:t xml:space="preserve"> soll</w:t>
      </w:r>
      <w:r w:rsidR="00792164" w:rsidRPr="003B1A72">
        <w:t xml:space="preserve"> </w:t>
      </w:r>
      <w:r w:rsidR="00C9267E" w:rsidRPr="003B1A72">
        <w:t>spannend, erheiternd, trocken, nüchtern, abstrakt,</w:t>
      </w:r>
      <w:r w:rsidR="00FA490D" w:rsidRPr="003B1A72">
        <w:t xml:space="preserve"> konkret, erzählerisch oder dialog</w:t>
      </w:r>
      <w:r w:rsidR="003B1A72" w:rsidRPr="003B1A72">
        <w:t>isch</w:t>
      </w:r>
      <w:r w:rsidR="00FA490D" w:rsidRPr="003B1A72">
        <w:t xml:space="preserve"> </w:t>
      </w:r>
      <w:r w:rsidR="007D0775" w:rsidRPr="003B1A72">
        <w:t>sein</w:t>
      </w:r>
      <w:r w:rsidR="004C1203" w:rsidRPr="003B1A72">
        <w:t xml:space="preserve">. Stellt euch beim Schreiben der Geschichte vor, dass ihr rund um ein Lagerfeuer sitzt und </w:t>
      </w:r>
      <w:r w:rsidR="00DB16CA" w:rsidRPr="003B1A72">
        <w:t>euch gegenseitig erzählt, wie das</w:t>
      </w:r>
      <w:r w:rsidR="00E75CF7" w:rsidRPr="003B1A72">
        <w:t xml:space="preserve"> CE KT gelaufen ist. Dabei </w:t>
      </w:r>
      <w:r w:rsidR="00070279" w:rsidRPr="003B1A72">
        <w:t xml:space="preserve">berücksichtigt ihr bitte </w:t>
      </w:r>
      <w:r w:rsidR="00457A25" w:rsidRPr="003B1A72">
        <w:t>das Gelernte in dem Semester unter Berücksichtigung eurer Ausgangslage</w:t>
      </w:r>
      <w:r w:rsidR="00B3055E" w:rsidRPr="003B1A72">
        <w:t xml:space="preserve"> (Kompetenzerweiterung)</w:t>
      </w:r>
      <w:r w:rsidR="00457A25" w:rsidRPr="003B1A72">
        <w:t xml:space="preserve">, </w:t>
      </w:r>
      <w:r w:rsidR="00D67E89" w:rsidRPr="003B1A72">
        <w:t>den Prozess bzw. das Vorgehen</w:t>
      </w:r>
      <w:r w:rsidR="005E416E" w:rsidRPr="003B1A72">
        <w:t xml:space="preserve"> des Projekts</w:t>
      </w:r>
      <w:r w:rsidR="00A37D92" w:rsidRPr="003B1A72">
        <w:t xml:space="preserve">, und </w:t>
      </w:r>
      <w:r w:rsidR="00840DA7" w:rsidRPr="003B1A72">
        <w:t xml:space="preserve">für den Spannungsbogen </w:t>
      </w:r>
      <w:r w:rsidR="005E416E" w:rsidRPr="003B1A72">
        <w:t xml:space="preserve">eignen sich meistens aufgetretene </w:t>
      </w:r>
      <w:r w:rsidR="00840DA7" w:rsidRPr="003B1A72">
        <w:t xml:space="preserve">Probleme, Irrwege </w:t>
      </w:r>
      <w:r w:rsidR="005E416E" w:rsidRPr="003B1A72">
        <w:t xml:space="preserve">oder </w:t>
      </w:r>
      <w:r w:rsidR="00840DA7" w:rsidRPr="003B1A72">
        <w:t>getroffene Entscheidungen</w:t>
      </w:r>
      <w:r w:rsidR="005E416E" w:rsidRPr="003B1A72">
        <w:t>.</w:t>
      </w:r>
      <w:r w:rsidR="007D7311" w:rsidRPr="003B1A72">
        <w:t xml:space="preserve"> Gerne könnt ihr mit einem Fazit abschließen und auf diese Weise auch euer Feedback an </w:t>
      </w:r>
      <w:r w:rsidR="00831A29" w:rsidRPr="003B1A72">
        <w:t>uns einfließen lassen.</w:t>
      </w:r>
    </w:p>
    <w:p w14:paraId="595DB339" w14:textId="7AB17A3B" w:rsidR="004E6864" w:rsidRPr="003B1A72" w:rsidRDefault="004E6864" w:rsidP="007C23D7"/>
    <w:p w14:paraId="05AB1230" w14:textId="1153BD09" w:rsidR="004E6864" w:rsidRPr="003B1A72" w:rsidRDefault="004E6864" w:rsidP="007C23D7">
      <w:r w:rsidRPr="003B1A72">
        <w:t>Wir wünschen euch viel Spaß beim Verfassen eurer kurzen Geschichte</w:t>
      </w:r>
      <w:r w:rsidR="005863DB" w:rsidRPr="003B1A72">
        <w:t>!</w:t>
      </w:r>
      <w:r w:rsidRPr="003B1A72">
        <w:t xml:space="preserve"> </w:t>
      </w:r>
    </w:p>
    <w:p w14:paraId="6B46BD10" w14:textId="11C2F1FC" w:rsidR="00F65842" w:rsidRPr="003B1A72" w:rsidRDefault="00C73103" w:rsidP="00C73103">
      <w:pPr>
        <w:pStyle w:val="berschrift1"/>
      </w:pPr>
      <w:r w:rsidRPr="003B1A72">
        <w:t>Referenzen</w:t>
      </w:r>
    </w:p>
    <w:p w14:paraId="1F207191" w14:textId="00B0B5BE" w:rsidR="005279C9" w:rsidRPr="003B1A72" w:rsidRDefault="005279C9" w:rsidP="007C23D7">
      <w:r w:rsidRPr="003B1A72">
        <w:t>Kleiner, A. and Roth, G. (1997) ‘</w:t>
      </w:r>
      <w:proofErr w:type="spellStart"/>
      <w:r w:rsidRPr="003B1A72">
        <w:t>How</w:t>
      </w:r>
      <w:proofErr w:type="spellEnd"/>
      <w:r w:rsidRPr="003B1A72">
        <w:t xml:space="preserve"> </w:t>
      </w:r>
      <w:proofErr w:type="spellStart"/>
      <w:r w:rsidRPr="003B1A72">
        <w:t>to</w:t>
      </w:r>
      <w:proofErr w:type="spellEnd"/>
      <w:r w:rsidRPr="003B1A72">
        <w:t xml:space="preserve"> </w:t>
      </w:r>
      <w:proofErr w:type="spellStart"/>
      <w:r w:rsidRPr="003B1A72">
        <w:t>Make</w:t>
      </w:r>
      <w:proofErr w:type="spellEnd"/>
      <w:r w:rsidRPr="003B1A72">
        <w:t xml:space="preserve"> Experience </w:t>
      </w:r>
      <w:proofErr w:type="spellStart"/>
      <w:r w:rsidRPr="003B1A72">
        <w:t>Your</w:t>
      </w:r>
      <w:proofErr w:type="spellEnd"/>
      <w:r w:rsidRPr="003B1A72">
        <w:t xml:space="preserve"> </w:t>
      </w:r>
      <w:proofErr w:type="spellStart"/>
      <w:r w:rsidRPr="003B1A72">
        <w:t>Company’s</w:t>
      </w:r>
      <w:proofErr w:type="spellEnd"/>
      <w:r w:rsidRPr="003B1A72">
        <w:t xml:space="preserve"> Best Teacher’, </w:t>
      </w:r>
      <w:r w:rsidRPr="003B1A72">
        <w:rPr>
          <w:i/>
          <w:iCs/>
        </w:rPr>
        <w:t>Harvard Business Review</w:t>
      </w:r>
      <w:r w:rsidRPr="003B1A72">
        <w:t xml:space="preserve">, 75(5), pp. 172–177. </w:t>
      </w:r>
      <w:r w:rsidR="002177A0">
        <w:t>Verfügbar unter</w:t>
      </w:r>
      <w:r w:rsidRPr="003B1A72">
        <w:t xml:space="preserve">: </w:t>
      </w:r>
      <w:hyperlink r:id="rId11" w:history="1">
        <w:r w:rsidR="00BD2617" w:rsidRPr="003B1A72">
          <w:rPr>
            <w:rStyle w:val="Hyperlink"/>
          </w:rPr>
          <w:t>http://search-1ebscohost-1com-1tfttz97d0167.han.ubl.jku.at/login.aspx?direct=true&amp;db=buh&amp;AN=9709112726&amp;site=ehost-live</w:t>
        </w:r>
      </w:hyperlink>
      <w:r w:rsidR="00BD2617" w:rsidRPr="003B1A72">
        <w:t xml:space="preserve"> </w:t>
      </w:r>
      <w:r w:rsidRPr="003B1A72">
        <w:t>(</w:t>
      </w:r>
      <w:r w:rsidR="002177A0">
        <w:t>Aufgerufen am</w:t>
      </w:r>
      <w:r w:rsidRPr="003B1A72">
        <w:t>: 27 March 2020).</w:t>
      </w:r>
    </w:p>
    <w:p w14:paraId="411BB347" w14:textId="77777777" w:rsidR="0027076F" w:rsidRPr="003B1A72" w:rsidRDefault="0027076F" w:rsidP="007C23D7"/>
    <w:p w14:paraId="2845F2DD" w14:textId="638EFD41" w:rsidR="004D136D" w:rsidRPr="002177A0" w:rsidRDefault="00E821C5" w:rsidP="007C23D7">
      <w:pPr>
        <w:rPr>
          <w:lang w:val="de-DE"/>
        </w:rPr>
      </w:pPr>
      <w:r w:rsidRPr="003B1A72">
        <w:t>Thier K. (2010) Storytelling. Springer, Berlin, Heidelberg</w:t>
      </w:r>
      <w:r w:rsidR="009251B5" w:rsidRPr="003B1A72">
        <w:t xml:space="preserve">. </w:t>
      </w:r>
      <w:r w:rsidR="002177A0" w:rsidRPr="002177A0">
        <w:rPr>
          <w:lang w:val="de-DE"/>
        </w:rPr>
        <w:t>Verfügbar unter</w:t>
      </w:r>
      <w:r w:rsidR="009251B5" w:rsidRPr="002177A0">
        <w:rPr>
          <w:lang w:val="de-DE"/>
        </w:rPr>
        <w:t>:</w:t>
      </w:r>
      <w:r w:rsidR="00A75675" w:rsidRPr="002177A0">
        <w:rPr>
          <w:lang w:val="de-DE"/>
        </w:rPr>
        <w:t xml:space="preserve"> </w:t>
      </w:r>
      <w:hyperlink r:id="rId12" w:history="1">
        <w:r w:rsidR="00BD2617" w:rsidRPr="002177A0">
          <w:rPr>
            <w:rStyle w:val="Hyperlink"/>
            <w:lang w:val="de-DE"/>
          </w:rPr>
          <w:t>https://doi-1org-1yrbtmf7d018e.han.ubl.jku.at/10.1007/978-3-642-05110-4</w:t>
        </w:r>
      </w:hyperlink>
      <w:r w:rsidR="00BD2617" w:rsidRPr="002177A0">
        <w:rPr>
          <w:rStyle w:val="bibliographic-informationvalue"/>
          <w:lang w:val="de-DE"/>
        </w:rPr>
        <w:t xml:space="preserve"> </w:t>
      </w:r>
      <w:r w:rsidR="00BD2617" w:rsidRPr="002177A0">
        <w:rPr>
          <w:lang w:val="de-DE"/>
        </w:rPr>
        <w:t>(</w:t>
      </w:r>
      <w:r w:rsidR="002177A0" w:rsidRPr="002177A0">
        <w:rPr>
          <w:lang w:val="de-DE"/>
        </w:rPr>
        <w:t>Au</w:t>
      </w:r>
      <w:r w:rsidR="002177A0">
        <w:rPr>
          <w:lang w:val="de-DE"/>
        </w:rPr>
        <w:t>fgerufen am</w:t>
      </w:r>
      <w:r w:rsidR="00BD2617" w:rsidRPr="002177A0">
        <w:rPr>
          <w:lang w:val="de-DE"/>
        </w:rPr>
        <w:t>: 27 March 2020).</w:t>
      </w:r>
    </w:p>
    <w:p w14:paraId="1AE53CEF" w14:textId="77777777" w:rsidR="004D136D" w:rsidRPr="002177A0" w:rsidRDefault="004D136D" w:rsidP="007C23D7">
      <w:pPr>
        <w:rPr>
          <w:lang w:val="de-DE"/>
        </w:rPr>
      </w:pPr>
    </w:p>
    <w:sectPr w:rsidR="004D136D" w:rsidRPr="002177A0" w:rsidSect="00F16D7E">
      <w:headerReference w:type="default" r:id="rId13"/>
      <w:footerReference w:type="default" r:id="rId14"/>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8E2A5" w14:textId="77777777" w:rsidR="0099327A" w:rsidRDefault="0099327A" w:rsidP="000A78E0">
      <w:pPr>
        <w:spacing w:line="240" w:lineRule="auto"/>
      </w:pPr>
      <w:r>
        <w:separator/>
      </w:r>
    </w:p>
  </w:endnote>
  <w:endnote w:type="continuationSeparator" w:id="0">
    <w:p w14:paraId="30B7D200" w14:textId="77777777" w:rsidR="0099327A" w:rsidRDefault="0099327A"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21449" w14:textId="77777777" w:rsidR="000D62F4" w:rsidRDefault="000D62F4">
    <w:pPr>
      <w:pStyle w:val="Fuzeile"/>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4925695</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7F942323"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7114DFBC"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48D83066" w14:textId="77777777" w:rsidR="000D62F4" w:rsidRPr="00237B77" w:rsidRDefault="000D62F4" w:rsidP="00237B77">
                          <w:pPr>
                            <w:spacing w:line="220" w:lineRule="exact"/>
                            <w:rPr>
                              <w:rFonts w:cs="Arial"/>
                              <w:sz w:val="16"/>
                              <w:szCs w:val="16"/>
                            </w:rPr>
                          </w:pPr>
                          <w:r w:rsidRPr="00237B77">
                            <w:rPr>
                              <w:rFonts w:cs="Arial"/>
                              <w:sz w:val="16"/>
                              <w:szCs w:val="16"/>
                            </w:rPr>
                            <w:t>Altenberger Straße 69</w:t>
                          </w:r>
                        </w:p>
                        <w:p w14:paraId="28C591B2" w14:textId="77777777" w:rsidR="000D62F4" w:rsidRPr="00237B77" w:rsidRDefault="000D62F4" w:rsidP="00237B77">
                          <w:pPr>
                            <w:spacing w:line="220" w:lineRule="exact"/>
                            <w:rPr>
                              <w:rFonts w:cs="Arial"/>
                              <w:sz w:val="16"/>
                              <w:szCs w:val="16"/>
                            </w:rPr>
                          </w:pPr>
                          <w:r w:rsidRPr="00237B77">
                            <w:rPr>
                              <w:rFonts w:cs="Arial"/>
                              <w:sz w:val="16"/>
                              <w:szCs w:val="16"/>
                            </w:rPr>
                            <w:t>4040 Linz, Österreich</w:t>
                          </w:r>
                        </w:p>
                        <w:p w14:paraId="3E732EEF" w14:textId="77777777" w:rsidR="000D62F4" w:rsidRPr="00237B77" w:rsidRDefault="000D62F4" w:rsidP="00237B77">
                          <w:pPr>
                            <w:spacing w:line="220" w:lineRule="exact"/>
                            <w:rPr>
                              <w:rFonts w:cs="Arial"/>
                              <w:sz w:val="16"/>
                              <w:szCs w:val="16"/>
                            </w:rPr>
                          </w:pPr>
                          <w:r w:rsidRPr="00237B77">
                            <w:rPr>
                              <w:rFonts w:cs="Arial"/>
                              <w:sz w:val="16"/>
                              <w:szCs w:val="16"/>
                            </w:rPr>
                            <w:t>www.jku.at</w:t>
                          </w:r>
                        </w:p>
                        <w:p w14:paraId="63DC556C" w14:textId="77777777" w:rsidR="000D62F4" w:rsidRPr="00237B77" w:rsidRDefault="000D62F4"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DE9DD"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Cdl16YAQIAAOQDAAAOAAAA&#10;AAAAAAAAAAAAAC4CAABkcnMvZTJvRG9jLnhtbFBLAQItABQABgAIAAAAIQDLMPWb4QAAAA0BAAAP&#10;AAAAAAAAAAAAAAAAAFsEAABkcnMvZG93bnJldi54bWxQSwUGAAAAAAQABADzAAAAaQUAAAAA&#10;" filled="f" stroked="f">
              <v:textbox inset="0,0,0,0">
                <w:txbxContent>
                  <w:p w14:paraId="7F942323"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7114DFBC"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48D83066" w14:textId="77777777" w:rsidR="000D62F4" w:rsidRPr="00237B77" w:rsidRDefault="000D62F4" w:rsidP="00237B77">
                    <w:pPr>
                      <w:spacing w:line="220" w:lineRule="exact"/>
                      <w:rPr>
                        <w:rFonts w:cs="Arial"/>
                        <w:sz w:val="16"/>
                        <w:szCs w:val="16"/>
                      </w:rPr>
                    </w:pPr>
                    <w:r w:rsidRPr="00237B77">
                      <w:rPr>
                        <w:rFonts w:cs="Arial"/>
                        <w:sz w:val="16"/>
                        <w:szCs w:val="16"/>
                      </w:rPr>
                      <w:t>Altenberger Straße 69</w:t>
                    </w:r>
                  </w:p>
                  <w:p w14:paraId="28C591B2" w14:textId="77777777" w:rsidR="000D62F4" w:rsidRPr="00237B77" w:rsidRDefault="000D62F4" w:rsidP="00237B77">
                    <w:pPr>
                      <w:spacing w:line="220" w:lineRule="exact"/>
                      <w:rPr>
                        <w:rFonts w:cs="Arial"/>
                        <w:sz w:val="16"/>
                        <w:szCs w:val="16"/>
                      </w:rPr>
                    </w:pPr>
                    <w:r w:rsidRPr="00237B77">
                      <w:rPr>
                        <w:rFonts w:cs="Arial"/>
                        <w:sz w:val="16"/>
                        <w:szCs w:val="16"/>
                      </w:rPr>
                      <w:t>4040 Linz, Österreich</w:t>
                    </w:r>
                  </w:p>
                  <w:p w14:paraId="3E732EEF" w14:textId="77777777" w:rsidR="000D62F4" w:rsidRPr="00237B77" w:rsidRDefault="000D62F4" w:rsidP="00237B77">
                    <w:pPr>
                      <w:spacing w:line="220" w:lineRule="exact"/>
                      <w:rPr>
                        <w:rFonts w:cs="Arial"/>
                        <w:sz w:val="16"/>
                        <w:szCs w:val="16"/>
                      </w:rPr>
                    </w:pPr>
                    <w:r w:rsidRPr="00237B77">
                      <w:rPr>
                        <w:rFonts w:cs="Arial"/>
                        <w:sz w:val="16"/>
                        <w:szCs w:val="16"/>
                      </w:rPr>
                      <w:t>www.jku.at</w:t>
                    </w:r>
                  </w:p>
                  <w:p w14:paraId="63DC556C" w14:textId="77777777" w:rsidR="000D62F4" w:rsidRPr="00237B77" w:rsidRDefault="000D62F4"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B26AB" w14:textId="77777777" w:rsidR="006705D0" w:rsidRDefault="006705D0" w:rsidP="000D62F4">
    <w:pPr>
      <w:pStyle w:val="Fuzeile"/>
      <w:tabs>
        <w:tab w:val="clear" w:pos="4536"/>
        <w:tab w:val="clear" w:pos="9072"/>
        <w:tab w:val="center" w:pos="5103"/>
        <w:tab w:val="right" w:pos="9921"/>
      </w:tabs>
      <w:jc w:val="both"/>
    </w:pPr>
  </w:p>
  <w:p w14:paraId="6E674855" w14:textId="454A31DA" w:rsidR="000D62F4" w:rsidRPr="004746F8" w:rsidRDefault="0064040F" w:rsidP="000D62F4">
    <w:pPr>
      <w:pStyle w:val="Fuzeile"/>
      <w:tabs>
        <w:tab w:val="clear" w:pos="4536"/>
        <w:tab w:val="clear" w:pos="9072"/>
        <w:tab w:val="center" w:pos="5103"/>
        <w:tab w:val="right" w:pos="9921"/>
      </w:tabs>
      <w:jc w:val="both"/>
    </w:pPr>
    <w:r>
      <w:t>Erfahrungsbericht</w:t>
    </w:r>
    <w:r w:rsidR="000D62F4" w:rsidRPr="004746F8">
      <w:tab/>
    </w:r>
    <w:r w:rsidR="001B4F4C">
      <w:t>Gruppe X</w:t>
    </w:r>
    <w:r w:rsidR="000D62F4" w:rsidRPr="004746F8">
      <w:tab/>
      <w:t xml:space="preserve"> </w:t>
    </w:r>
    <w:r w:rsidR="000D62F4" w:rsidRPr="004746F8">
      <w:fldChar w:fldCharType="begin"/>
    </w:r>
    <w:r w:rsidR="000D62F4" w:rsidRPr="004746F8">
      <w:instrText xml:space="preserve"> PAGE   \* MERGEFORMAT </w:instrText>
    </w:r>
    <w:r w:rsidR="000D62F4" w:rsidRPr="004746F8">
      <w:fldChar w:fldCharType="separate"/>
    </w:r>
    <w:r w:rsidR="007304EA">
      <w:rPr>
        <w:noProof/>
      </w:rPr>
      <w:t>2</w:t>
    </w:r>
    <w:r w:rsidR="000D62F4" w:rsidRPr="004746F8">
      <w:fldChar w:fldCharType="end"/>
    </w:r>
    <w:r w:rsidR="000D62F4" w:rsidRPr="004746F8">
      <w:t>/</w:t>
    </w:r>
    <w:r w:rsidR="005713C4">
      <w:rPr>
        <w:noProof/>
      </w:rPr>
      <w:fldChar w:fldCharType="begin"/>
    </w:r>
    <w:r w:rsidR="005713C4">
      <w:rPr>
        <w:noProof/>
      </w:rPr>
      <w:instrText xml:space="preserve"> NUMPAGES   \* MERGEFORMAT </w:instrText>
    </w:r>
    <w:r w:rsidR="005713C4">
      <w:rPr>
        <w:noProof/>
      </w:rPr>
      <w:fldChar w:fldCharType="separate"/>
    </w:r>
    <w:r w:rsidR="007304EA">
      <w:rPr>
        <w:noProof/>
      </w:rPr>
      <w:t>3</w:t>
    </w:r>
    <w:r w:rsidR="005713C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77468" w14:textId="77777777" w:rsidR="0099327A" w:rsidRDefault="0099327A" w:rsidP="000A78E0">
      <w:pPr>
        <w:spacing w:line="240" w:lineRule="auto"/>
      </w:pPr>
      <w:r>
        <w:separator/>
      </w:r>
    </w:p>
  </w:footnote>
  <w:footnote w:type="continuationSeparator" w:id="0">
    <w:p w14:paraId="36F2D897" w14:textId="77777777" w:rsidR="0099327A" w:rsidRDefault="0099327A"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678E3" w14:textId="77777777" w:rsidR="000D62F4" w:rsidRDefault="00760B06"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C3ED8" w14:textId="77777777" w:rsidR="000D62F4" w:rsidRDefault="00542909"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66AD"/>
    <w:multiLevelType w:val="multilevel"/>
    <w:tmpl w:val="0C07001D"/>
    <w:numStyleLink w:val="ListeJKU"/>
  </w:abstractNum>
  <w:abstractNum w:abstractNumId="1" w15:restartNumberingAfterBreak="0">
    <w:nsid w:val="0A2B415C"/>
    <w:multiLevelType w:val="multilevel"/>
    <w:tmpl w:val="AD40E188"/>
    <w:numStyleLink w:val="berschriftenJKU"/>
  </w:abstractNum>
  <w:abstractNum w:abstractNumId="2" w15:restartNumberingAfterBreak="0">
    <w:nsid w:val="0FAF6F43"/>
    <w:multiLevelType w:val="multilevel"/>
    <w:tmpl w:val="AD40E188"/>
    <w:numStyleLink w:val="berschriftenJKU"/>
  </w:abstractNum>
  <w:abstractNum w:abstractNumId="3" w15:restartNumberingAfterBreak="0">
    <w:nsid w:val="14A66AFA"/>
    <w:multiLevelType w:val="multilevel"/>
    <w:tmpl w:val="AD40E188"/>
    <w:numStyleLink w:val="berschriftenJKU"/>
  </w:abstractNum>
  <w:abstractNum w:abstractNumId="4"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9660A71"/>
    <w:multiLevelType w:val="multilevel"/>
    <w:tmpl w:val="0C07001D"/>
    <w:numStyleLink w:val="ListeJKU"/>
  </w:abstractNum>
  <w:abstractNum w:abstractNumId="6"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39D72C9"/>
    <w:multiLevelType w:val="hybridMultilevel"/>
    <w:tmpl w:val="94108C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6A8301A"/>
    <w:multiLevelType w:val="multilevel"/>
    <w:tmpl w:val="0C07001D"/>
    <w:numStyleLink w:val="ListeJKU"/>
  </w:abstractNum>
  <w:abstractNum w:abstractNumId="9" w15:restartNumberingAfterBreak="0">
    <w:nsid w:val="32424BA5"/>
    <w:multiLevelType w:val="multilevel"/>
    <w:tmpl w:val="AD40E188"/>
    <w:numStyleLink w:val="berschriftenJKU"/>
  </w:abstractNum>
  <w:abstractNum w:abstractNumId="10" w15:restartNumberingAfterBreak="0">
    <w:nsid w:val="37BC765D"/>
    <w:multiLevelType w:val="hybridMultilevel"/>
    <w:tmpl w:val="513005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00D6B13"/>
    <w:multiLevelType w:val="hybridMultilevel"/>
    <w:tmpl w:val="08D078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24765AC"/>
    <w:multiLevelType w:val="multilevel"/>
    <w:tmpl w:val="AD40E188"/>
    <w:styleLink w:val="berschriftenJKU"/>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pStyle w:val="berschrift4"/>
      <w:lvlText w:val="%1.%2.%3.%4. "/>
      <w:lvlJc w:val="left"/>
      <w:pPr>
        <w:tabs>
          <w:tab w:val="num" w:pos="2325"/>
        </w:tabs>
        <w:ind w:left="2835" w:hanging="1021"/>
      </w:pPr>
      <w:rPr>
        <w:rFonts w:hint="default"/>
      </w:rPr>
    </w:lvl>
    <w:lvl w:ilvl="4">
      <w:start w:val="1"/>
      <w:numFmt w:val="lowerLetter"/>
      <w:pStyle w:val="berschrift5"/>
      <w:lvlText w:val="%1.%2.%3.%4.%5"/>
      <w:lvlJc w:val="left"/>
      <w:pPr>
        <w:ind w:left="4026" w:hanging="1191"/>
      </w:pPr>
      <w:rPr>
        <w:rFonts w:hint="default"/>
      </w:rPr>
    </w:lvl>
    <w:lvl w:ilvl="5">
      <w:start w:val="1"/>
      <w:numFmt w:val="lowerRoman"/>
      <w:pStyle w:val="berschrift6"/>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468060F"/>
    <w:multiLevelType w:val="hybridMultilevel"/>
    <w:tmpl w:val="5F5A5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508B3AD6"/>
    <w:multiLevelType w:val="multilevel"/>
    <w:tmpl w:val="0C07001D"/>
    <w:numStyleLink w:val="ListeJKU"/>
  </w:abstractNum>
  <w:abstractNum w:abstractNumId="17" w15:restartNumberingAfterBreak="0">
    <w:nsid w:val="54C31605"/>
    <w:multiLevelType w:val="multilevel"/>
    <w:tmpl w:val="AD40E188"/>
    <w:numStyleLink w:val="berschriftenJKU"/>
  </w:abstractNum>
  <w:abstractNum w:abstractNumId="18" w15:restartNumberingAfterBreak="0">
    <w:nsid w:val="56A07C7C"/>
    <w:multiLevelType w:val="multilevel"/>
    <w:tmpl w:val="AD40E188"/>
    <w:numStyleLink w:val="berschriftenJKU"/>
  </w:abstractNum>
  <w:abstractNum w:abstractNumId="19" w15:restartNumberingAfterBreak="0">
    <w:nsid w:val="58CC647B"/>
    <w:multiLevelType w:val="multilevel"/>
    <w:tmpl w:val="AD40E188"/>
    <w:numStyleLink w:val="berschriftenJKU"/>
  </w:abstractNum>
  <w:abstractNum w:abstractNumId="20"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730C6BC4"/>
    <w:multiLevelType w:val="multilevel"/>
    <w:tmpl w:val="AD40E188"/>
    <w:numStyleLink w:val="berschriftenJKU"/>
  </w:abstractNum>
  <w:abstractNum w:abstractNumId="22" w15:restartNumberingAfterBreak="0">
    <w:nsid w:val="73486D13"/>
    <w:multiLevelType w:val="multilevel"/>
    <w:tmpl w:val="AD40E188"/>
    <w:numStyleLink w:val="berschriftenJKU"/>
  </w:abstractNum>
  <w:abstractNum w:abstractNumId="23"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77F664D6"/>
    <w:multiLevelType w:val="multilevel"/>
    <w:tmpl w:val="AD40E188"/>
    <w:numStyleLink w:val="berschriftenJKU"/>
  </w:abstractNum>
  <w:abstractNum w:abstractNumId="25" w15:restartNumberingAfterBreak="0">
    <w:nsid w:val="78D26DF0"/>
    <w:multiLevelType w:val="hybridMultilevel"/>
    <w:tmpl w:val="BE1EF7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E276455"/>
    <w:multiLevelType w:val="hybridMultilevel"/>
    <w:tmpl w:val="BC1C2B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23"/>
  </w:num>
  <w:num w:numId="4">
    <w:abstractNumId w:val="11"/>
  </w:num>
  <w:num w:numId="5">
    <w:abstractNumId w:val="0"/>
  </w:num>
  <w:num w:numId="6">
    <w:abstractNumId w:val="8"/>
  </w:num>
  <w:num w:numId="7">
    <w:abstractNumId w:val="5"/>
  </w:num>
  <w:num w:numId="8">
    <w:abstractNumId w:val="16"/>
  </w:num>
  <w:num w:numId="9">
    <w:abstractNumId w:val="13"/>
  </w:num>
  <w:num w:numId="10">
    <w:abstractNumId w:val="24"/>
  </w:num>
  <w:num w:numId="11">
    <w:abstractNumId w:val="9"/>
  </w:num>
  <w:num w:numId="12">
    <w:abstractNumId w:val="21"/>
  </w:num>
  <w:num w:numId="13">
    <w:abstractNumId w:val="17"/>
  </w:num>
  <w:num w:numId="14">
    <w:abstractNumId w:val="1"/>
  </w:num>
  <w:num w:numId="15">
    <w:abstractNumId w:val="22"/>
  </w:num>
  <w:num w:numId="16">
    <w:abstractNumId w:val="2"/>
  </w:num>
  <w:num w:numId="17">
    <w:abstractNumId w:val="3"/>
  </w:num>
  <w:num w:numId="18">
    <w:abstractNumId w:val="19"/>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5"/>
  </w:num>
  <w:num w:numId="22">
    <w:abstractNumId w:val="18"/>
  </w:num>
  <w:num w:numId="23">
    <w:abstractNumId w:val="7"/>
  </w:num>
  <w:num w:numId="24">
    <w:abstractNumId w:val="25"/>
  </w:num>
  <w:num w:numId="25">
    <w:abstractNumId w:val="12"/>
  </w:num>
  <w:num w:numId="26">
    <w:abstractNumId w:val="14"/>
  </w:num>
  <w:num w:numId="27">
    <w:abstractNumId w:val="2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NLE0MTUzMrK0MDdR0lEKTi0uzszPAykwrQUASjh4cCwAAAA="/>
  </w:docVars>
  <w:rsids>
    <w:rsidRoot w:val="00692242"/>
    <w:rsid w:val="0000107A"/>
    <w:rsid w:val="000054D0"/>
    <w:rsid w:val="00006787"/>
    <w:rsid w:val="00012F1F"/>
    <w:rsid w:val="000142CC"/>
    <w:rsid w:val="00022165"/>
    <w:rsid w:val="00023E40"/>
    <w:rsid w:val="0003638D"/>
    <w:rsid w:val="00037D1C"/>
    <w:rsid w:val="000435A7"/>
    <w:rsid w:val="00044044"/>
    <w:rsid w:val="0005138B"/>
    <w:rsid w:val="00051EB1"/>
    <w:rsid w:val="00053A78"/>
    <w:rsid w:val="00055908"/>
    <w:rsid w:val="00063A96"/>
    <w:rsid w:val="000646D8"/>
    <w:rsid w:val="000654AB"/>
    <w:rsid w:val="00070279"/>
    <w:rsid w:val="00071D53"/>
    <w:rsid w:val="00075938"/>
    <w:rsid w:val="0008279D"/>
    <w:rsid w:val="00084606"/>
    <w:rsid w:val="0008652A"/>
    <w:rsid w:val="0008706A"/>
    <w:rsid w:val="0009340E"/>
    <w:rsid w:val="000A61DB"/>
    <w:rsid w:val="000A78E0"/>
    <w:rsid w:val="000B010F"/>
    <w:rsid w:val="000C0B44"/>
    <w:rsid w:val="000C35CC"/>
    <w:rsid w:val="000C450D"/>
    <w:rsid w:val="000D62F4"/>
    <w:rsid w:val="000E0B1D"/>
    <w:rsid w:val="000E39EB"/>
    <w:rsid w:val="000E4834"/>
    <w:rsid w:val="000F0A7A"/>
    <w:rsid w:val="000F58B2"/>
    <w:rsid w:val="001072FF"/>
    <w:rsid w:val="00112118"/>
    <w:rsid w:val="001322F8"/>
    <w:rsid w:val="00134AF8"/>
    <w:rsid w:val="001368DB"/>
    <w:rsid w:val="00150293"/>
    <w:rsid w:val="001514E7"/>
    <w:rsid w:val="00172CBC"/>
    <w:rsid w:val="001771C5"/>
    <w:rsid w:val="0017773D"/>
    <w:rsid w:val="001B4F4C"/>
    <w:rsid w:val="001B673F"/>
    <w:rsid w:val="001C401C"/>
    <w:rsid w:val="001E0206"/>
    <w:rsid w:val="001E5A49"/>
    <w:rsid w:val="001E6E86"/>
    <w:rsid w:val="001E72F7"/>
    <w:rsid w:val="001E7556"/>
    <w:rsid w:val="001F1D9C"/>
    <w:rsid w:val="001F49CA"/>
    <w:rsid w:val="001F7DD3"/>
    <w:rsid w:val="0021010C"/>
    <w:rsid w:val="00214F6C"/>
    <w:rsid w:val="002177A0"/>
    <w:rsid w:val="0023779B"/>
    <w:rsid w:val="00237B77"/>
    <w:rsid w:val="002503AB"/>
    <w:rsid w:val="00250D6C"/>
    <w:rsid w:val="00251B19"/>
    <w:rsid w:val="002526F4"/>
    <w:rsid w:val="002532D0"/>
    <w:rsid w:val="00253902"/>
    <w:rsid w:val="00256487"/>
    <w:rsid w:val="00260199"/>
    <w:rsid w:val="0027076F"/>
    <w:rsid w:val="00270AEB"/>
    <w:rsid w:val="002744B3"/>
    <w:rsid w:val="00274A30"/>
    <w:rsid w:val="00284615"/>
    <w:rsid w:val="00285029"/>
    <w:rsid w:val="0028502E"/>
    <w:rsid w:val="0029034A"/>
    <w:rsid w:val="002971C7"/>
    <w:rsid w:val="00297DCB"/>
    <w:rsid w:val="002A350F"/>
    <w:rsid w:val="002A38CC"/>
    <w:rsid w:val="002A4B2A"/>
    <w:rsid w:val="002A4F00"/>
    <w:rsid w:val="002C2AF7"/>
    <w:rsid w:val="002D0116"/>
    <w:rsid w:val="002D6BD2"/>
    <w:rsid w:val="002D7284"/>
    <w:rsid w:val="002E35BE"/>
    <w:rsid w:val="002E456F"/>
    <w:rsid w:val="002F07BA"/>
    <w:rsid w:val="002F23BB"/>
    <w:rsid w:val="002F4D8C"/>
    <w:rsid w:val="002F7EB7"/>
    <w:rsid w:val="00300FA2"/>
    <w:rsid w:val="00306C6B"/>
    <w:rsid w:val="003075F7"/>
    <w:rsid w:val="0031672F"/>
    <w:rsid w:val="003224F2"/>
    <w:rsid w:val="0032491E"/>
    <w:rsid w:val="00325F13"/>
    <w:rsid w:val="00333525"/>
    <w:rsid w:val="00340B93"/>
    <w:rsid w:val="00341972"/>
    <w:rsid w:val="00343612"/>
    <w:rsid w:val="0034369E"/>
    <w:rsid w:val="00345A12"/>
    <w:rsid w:val="00365EF0"/>
    <w:rsid w:val="003753BC"/>
    <w:rsid w:val="00386956"/>
    <w:rsid w:val="00387469"/>
    <w:rsid w:val="00395425"/>
    <w:rsid w:val="00395701"/>
    <w:rsid w:val="003A133C"/>
    <w:rsid w:val="003A26D6"/>
    <w:rsid w:val="003B1A72"/>
    <w:rsid w:val="003C09A5"/>
    <w:rsid w:val="003C6F04"/>
    <w:rsid w:val="003D0964"/>
    <w:rsid w:val="003D0D18"/>
    <w:rsid w:val="003D7EC7"/>
    <w:rsid w:val="003E09C8"/>
    <w:rsid w:val="003E44C5"/>
    <w:rsid w:val="003E53BA"/>
    <w:rsid w:val="003E542E"/>
    <w:rsid w:val="003E62AE"/>
    <w:rsid w:val="003E6E50"/>
    <w:rsid w:val="003F0A18"/>
    <w:rsid w:val="003F311F"/>
    <w:rsid w:val="003F7F9B"/>
    <w:rsid w:val="00405FCC"/>
    <w:rsid w:val="004129DF"/>
    <w:rsid w:val="00420A85"/>
    <w:rsid w:val="00423980"/>
    <w:rsid w:val="00423E25"/>
    <w:rsid w:val="00430E06"/>
    <w:rsid w:val="00435574"/>
    <w:rsid w:val="00435FC2"/>
    <w:rsid w:val="00437EEE"/>
    <w:rsid w:val="00446C89"/>
    <w:rsid w:val="00453804"/>
    <w:rsid w:val="00457A25"/>
    <w:rsid w:val="0046079D"/>
    <w:rsid w:val="004613B5"/>
    <w:rsid w:val="004746F8"/>
    <w:rsid w:val="00476919"/>
    <w:rsid w:val="00480D23"/>
    <w:rsid w:val="0049019A"/>
    <w:rsid w:val="004908B4"/>
    <w:rsid w:val="00492C81"/>
    <w:rsid w:val="00493458"/>
    <w:rsid w:val="00493D25"/>
    <w:rsid w:val="004A20AC"/>
    <w:rsid w:val="004A2CD7"/>
    <w:rsid w:val="004A40B3"/>
    <w:rsid w:val="004A5B02"/>
    <w:rsid w:val="004B2888"/>
    <w:rsid w:val="004C039C"/>
    <w:rsid w:val="004C070F"/>
    <w:rsid w:val="004C1203"/>
    <w:rsid w:val="004C2C13"/>
    <w:rsid w:val="004D136D"/>
    <w:rsid w:val="004D67B5"/>
    <w:rsid w:val="004E2D1F"/>
    <w:rsid w:val="004E5754"/>
    <w:rsid w:val="004E6864"/>
    <w:rsid w:val="004F1E69"/>
    <w:rsid w:val="004F5281"/>
    <w:rsid w:val="00505896"/>
    <w:rsid w:val="00512A4E"/>
    <w:rsid w:val="00520497"/>
    <w:rsid w:val="00524CA5"/>
    <w:rsid w:val="00526BAB"/>
    <w:rsid w:val="005279C9"/>
    <w:rsid w:val="00540790"/>
    <w:rsid w:val="00542909"/>
    <w:rsid w:val="00547D27"/>
    <w:rsid w:val="0055101D"/>
    <w:rsid w:val="00552B53"/>
    <w:rsid w:val="00553D99"/>
    <w:rsid w:val="00566C49"/>
    <w:rsid w:val="005713C4"/>
    <w:rsid w:val="005774F3"/>
    <w:rsid w:val="00577E77"/>
    <w:rsid w:val="00583351"/>
    <w:rsid w:val="005861CD"/>
    <w:rsid w:val="005863DB"/>
    <w:rsid w:val="0059157A"/>
    <w:rsid w:val="00592D69"/>
    <w:rsid w:val="005939F7"/>
    <w:rsid w:val="00593F46"/>
    <w:rsid w:val="00596BBE"/>
    <w:rsid w:val="00597E4E"/>
    <w:rsid w:val="005A07BC"/>
    <w:rsid w:val="005A2D2F"/>
    <w:rsid w:val="005A7BA3"/>
    <w:rsid w:val="005B5973"/>
    <w:rsid w:val="005C0082"/>
    <w:rsid w:val="005C1CE7"/>
    <w:rsid w:val="005C2B4D"/>
    <w:rsid w:val="005C7D4A"/>
    <w:rsid w:val="005D3F4C"/>
    <w:rsid w:val="005D5E72"/>
    <w:rsid w:val="005E0859"/>
    <w:rsid w:val="005E416E"/>
    <w:rsid w:val="005E569D"/>
    <w:rsid w:val="005F6220"/>
    <w:rsid w:val="00611AC5"/>
    <w:rsid w:val="00612558"/>
    <w:rsid w:val="0061571E"/>
    <w:rsid w:val="006176FA"/>
    <w:rsid w:val="00626156"/>
    <w:rsid w:val="00627F42"/>
    <w:rsid w:val="00636BDB"/>
    <w:rsid w:val="0064040F"/>
    <w:rsid w:val="00641491"/>
    <w:rsid w:val="00654B17"/>
    <w:rsid w:val="006560FD"/>
    <w:rsid w:val="00660630"/>
    <w:rsid w:val="00665308"/>
    <w:rsid w:val="006705D0"/>
    <w:rsid w:val="00672F9F"/>
    <w:rsid w:val="00673655"/>
    <w:rsid w:val="006855A9"/>
    <w:rsid w:val="0068604A"/>
    <w:rsid w:val="00687462"/>
    <w:rsid w:val="00690432"/>
    <w:rsid w:val="00692242"/>
    <w:rsid w:val="0069741F"/>
    <w:rsid w:val="006A514D"/>
    <w:rsid w:val="006A7690"/>
    <w:rsid w:val="006B1E76"/>
    <w:rsid w:val="006B3F5F"/>
    <w:rsid w:val="006B7E64"/>
    <w:rsid w:val="006C111C"/>
    <w:rsid w:val="006C7206"/>
    <w:rsid w:val="006D549D"/>
    <w:rsid w:val="006D7AE8"/>
    <w:rsid w:val="006E1BFF"/>
    <w:rsid w:val="006F5311"/>
    <w:rsid w:val="00722183"/>
    <w:rsid w:val="00722CA3"/>
    <w:rsid w:val="00722F2E"/>
    <w:rsid w:val="007261A9"/>
    <w:rsid w:val="00727073"/>
    <w:rsid w:val="007304EA"/>
    <w:rsid w:val="00730A9D"/>
    <w:rsid w:val="00736F3E"/>
    <w:rsid w:val="0073710F"/>
    <w:rsid w:val="007419B0"/>
    <w:rsid w:val="00743AB2"/>
    <w:rsid w:val="00754247"/>
    <w:rsid w:val="00757C8D"/>
    <w:rsid w:val="00760B06"/>
    <w:rsid w:val="007613D3"/>
    <w:rsid w:val="00763F0D"/>
    <w:rsid w:val="00764706"/>
    <w:rsid w:val="007654CC"/>
    <w:rsid w:val="00767544"/>
    <w:rsid w:val="00771ADF"/>
    <w:rsid w:val="0077638E"/>
    <w:rsid w:val="00777AFD"/>
    <w:rsid w:val="00781BC5"/>
    <w:rsid w:val="007831BE"/>
    <w:rsid w:val="0078482C"/>
    <w:rsid w:val="00792164"/>
    <w:rsid w:val="007933FE"/>
    <w:rsid w:val="007A3BDD"/>
    <w:rsid w:val="007A5EE9"/>
    <w:rsid w:val="007A70FB"/>
    <w:rsid w:val="007A740A"/>
    <w:rsid w:val="007B28C7"/>
    <w:rsid w:val="007B61D1"/>
    <w:rsid w:val="007B7EB8"/>
    <w:rsid w:val="007C008A"/>
    <w:rsid w:val="007C23D7"/>
    <w:rsid w:val="007C7EAA"/>
    <w:rsid w:val="007D0775"/>
    <w:rsid w:val="007D65DB"/>
    <w:rsid w:val="007D7311"/>
    <w:rsid w:val="007E3D82"/>
    <w:rsid w:val="007E769E"/>
    <w:rsid w:val="007F027E"/>
    <w:rsid w:val="007F20A0"/>
    <w:rsid w:val="007F6BDF"/>
    <w:rsid w:val="0080674C"/>
    <w:rsid w:val="008105C4"/>
    <w:rsid w:val="00812895"/>
    <w:rsid w:val="00816C93"/>
    <w:rsid w:val="00820B57"/>
    <w:rsid w:val="00831A29"/>
    <w:rsid w:val="00840DA7"/>
    <w:rsid w:val="00845559"/>
    <w:rsid w:val="00845D3B"/>
    <w:rsid w:val="00854503"/>
    <w:rsid w:val="00854FA6"/>
    <w:rsid w:val="008551B8"/>
    <w:rsid w:val="00871907"/>
    <w:rsid w:val="008730D8"/>
    <w:rsid w:val="00881E51"/>
    <w:rsid w:val="008B01A8"/>
    <w:rsid w:val="008C6C3A"/>
    <w:rsid w:val="008D0A22"/>
    <w:rsid w:val="008E2E9E"/>
    <w:rsid w:val="008F58C8"/>
    <w:rsid w:val="00900AE2"/>
    <w:rsid w:val="00906227"/>
    <w:rsid w:val="00922896"/>
    <w:rsid w:val="009251B5"/>
    <w:rsid w:val="0094195D"/>
    <w:rsid w:val="00946CE4"/>
    <w:rsid w:val="00954802"/>
    <w:rsid w:val="00956B98"/>
    <w:rsid w:val="0096016D"/>
    <w:rsid w:val="009601EB"/>
    <w:rsid w:val="00962CB9"/>
    <w:rsid w:val="009665B6"/>
    <w:rsid w:val="00966FA5"/>
    <w:rsid w:val="00973620"/>
    <w:rsid w:val="00976136"/>
    <w:rsid w:val="00983255"/>
    <w:rsid w:val="00983A2C"/>
    <w:rsid w:val="009840CC"/>
    <w:rsid w:val="00992451"/>
    <w:rsid w:val="0099327A"/>
    <w:rsid w:val="009B07E4"/>
    <w:rsid w:val="009B0E62"/>
    <w:rsid w:val="009B0E9F"/>
    <w:rsid w:val="009C76A0"/>
    <w:rsid w:val="009C7F93"/>
    <w:rsid w:val="009D692A"/>
    <w:rsid w:val="009D7375"/>
    <w:rsid w:val="009F2A55"/>
    <w:rsid w:val="009F4B64"/>
    <w:rsid w:val="00A00675"/>
    <w:rsid w:val="00A01675"/>
    <w:rsid w:val="00A10837"/>
    <w:rsid w:val="00A110A1"/>
    <w:rsid w:val="00A20A42"/>
    <w:rsid w:val="00A24072"/>
    <w:rsid w:val="00A24FAE"/>
    <w:rsid w:val="00A250C0"/>
    <w:rsid w:val="00A32FE7"/>
    <w:rsid w:val="00A37D92"/>
    <w:rsid w:val="00A37DC9"/>
    <w:rsid w:val="00A41F05"/>
    <w:rsid w:val="00A50806"/>
    <w:rsid w:val="00A53D68"/>
    <w:rsid w:val="00A570D6"/>
    <w:rsid w:val="00A6291E"/>
    <w:rsid w:val="00A75675"/>
    <w:rsid w:val="00A7789D"/>
    <w:rsid w:val="00A906E7"/>
    <w:rsid w:val="00A91F52"/>
    <w:rsid w:val="00A94104"/>
    <w:rsid w:val="00A941C3"/>
    <w:rsid w:val="00A97D92"/>
    <w:rsid w:val="00AA0715"/>
    <w:rsid w:val="00AA09F1"/>
    <w:rsid w:val="00AA1BD5"/>
    <w:rsid w:val="00AA7A31"/>
    <w:rsid w:val="00AB21E8"/>
    <w:rsid w:val="00AB786E"/>
    <w:rsid w:val="00AC136B"/>
    <w:rsid w:val="00AC64D6"/>
    <w:rsid w:val="00AE27F5"/>
    <w:rsid w:val="00AF482E"/>
    <w:rsid w:val="00AF6229"/>
    <w:rsid w:val="00B077AC"/>
    <w:rsid w:val="00B3055E"/>
    <w:rsid w:val="00B347A1"/>
    <w:rsid w:val="00B4787B"/>
    <w:rsid w:val="00B57A60"/>
    <w:rsid w:val="00B57F6E"/>
    <w:rsid w:val="00B601E4"/>
    <w:rsid w:val="00B614EA"/>
    <w:rsid w:val="00B63D82"/>
    <w:rsid w:val="00B6477B"/>
    <w:rsid w:val="00B659EB"/>
    <w:rsid w:val="00B66388"/>
    <w:rsid w:val="00B723D1"/>
    <w:rsid w:val="00B7412A"/>
    <w:rsid w:val="00B8532C"/>
    <w:rsid w:val="00B858C2"/>
    <w:rsid w:val="00BB0ACF"/>
    <w:rsid w:val="00BB1293"/>
    <w:rsid w:val="00BB2BF8"/>
    <w:rsid w:val="00BB4241"/>
    <w:rsid w:val="00BB73DD"/>
    <w:rsid w:val="00BB772D"/>
    <w:rsid w:val="00BC04CB"/>
    <w:rsid w:val="00BC69DA"/>
    <w:rsid w:val="00BD2617"/>
    <w:rsid w:val="00BD398D"/>
    <w:rsid w:val="00BD4494"/>
    <w:rsid w:val="00BE5C8A"/>
    <w:rsid w:val="00BF3F45"/>
    <w:rsid w:val="00BF4045"/>
    <w:rsid w:val="00BF75DB"/>
    <w:rsid w:val="00C0465D"/>
    <w:rsid w:val="00C10085"/>
    <w:rsid w:val="00C25BD3"/>
    <w:rsid w:val="00C261B1"/>
    <w:rsid w:val="00C40D6D"/>
    <w:rsid w:val="00C4579C"/>
    <w:rsid w:val="00C46674"/>
    <w:rsid w:val="00C50C8C"/>
    <w:rsid w:val="00C669D6"/>
    <w:rsid w:val="00C66EF5"/>
    <w:rsid w:val="00C67031"/>
    <w:rsid w:val="00C73103"/>
    <w:rsid w:val="00C7477C"/>
    <w:rsid w:val="00C76875"/>
    <w:rsid w:val="00C76F31"/>
    <w:rsid w:val="00C83C8D"/>
    <w:rsid w:val="00C86790"/>
    <w:rsid w:val="00C86A36"/>
    <w:rsid w:val="00C923AE"/>
    <w:rsid w:val="00C9267E"/>
    <w:rsid w:val="00C93C39"/>
    <w:rsid w:val="00CA07FE"/>
    <w:rsid w:val="00CB0D9D"/>
    <w:rsid w:val="00CB13A5"/>
    <w:rsid w:val="00CB7D54"/>
    <w:rsid w:val="00CC4A4E"/>
    <w:rsid w:val="00CC57D5"/>
    <w:rsid w:val="00CC5BE2"/>
    <w:rsid w:val="00CD3446"/>
    <w:rsid w:val="00CE5E30"/>
    <w:rsid w:val="00CF14BB"/>
    <w:rsid w:val="00CF4620"/>
    <w:rsid w:val="00CF5695"/>
    <w:rsid w:val="00CF6D3A"/>
    <w:rsid w:val="00CF7D15"/>
    <w:rsid w:val="00D05AB9"/>
    <w:rsid w:val="00D103E2"/>
    <w:rsid w:val="00D116CE"/>
    <w:rsid w:val="00D37209"/>
    <w:rsid w:val="00D43F4C"/>
    <w:rsid w:val="00D53140"/>
    <w:rsid w:val="00D5704A"/>
    <w:rsid w:val="00D6017C"/>
    <w:rsid w:val="00D67E89"/>
    <w:rsid w:val="00D7485A"/>
    <w:rsid w:val="00D77760"/>
    <w:rsid w:val="00D80137"/>
    <w:rsid w:val="00D90161"/>
    <w:rsid w:val="00D951E9"/>
    <w:rsid w:val="00D95555"/>
    <w:rsid w:val="00DA3F22"/>
    <w:rsid w:val="00DA58EA"/>
    <w:rsid w:val="00DA7A6A"/>
    <w:rsid w:val="00DB16CA"/>
    <w:rsid w:val="00DB6913"/>
    <w:rsid w:val="00DC27F7"/>
    <w:rsid w:val="00DC6D00"/>
    <w:rsid w:val="00DD0E55"/>
    <w:rsid w:val="00DD43C7"/>
    <w:rsid w:val="00DD575A"/>
    <w:rsid w:val="00DE23F9"/>
    <w:rsid w:val="00DE4488"/>
    <w:rsid w:val="00DE59D8"/>
    <w:rsid w:val="00DF5147"/>
    <w:rsid w:val="00E037EF"/>
    <w:rsid w:val="00E03AF0"/>
    <w:rsid w:val="00E10B1A"/>
    <w:rsid w:val="00E122D4"/>
    <w:rsid w:val="00E145D8"/>
    <w:rsid w:val="00E17D97"/>
    <w:rsid w:val="00E232BA"/>
    <w:rsid w:val="00E334ED"/>
    <w:rsid w:val="00E42B4E"/>
    <w:rsid w:val="00E436F8"/>
    <w:rsid w:val="00E54002"/>
    <w:rsid w:val="00E56887"/>
    <w:rsid w:val="00E56CA2"/>
    <w:rsid w:val="00E6094C"/>
    <w:rsid w:val="00E6364C"/>
    <w:rsid w:val="00E742ED"/>
    <w:rsid w:val="00E75CF7"/>
    <w:rsid w:val="00E821C5"/>
    <w:rsid w:val="00E86E73"/>
    <w:rsid w:val="00E87FEE"/>
    <w:rsid w:val="00E9754F"/>
    <w:rsid w:val="00ED0281"/>
    <w:rsid w:val="00ED035D"/>
    <w:rsid w:val="00ED1A64"/>
    <w:rsid w:val="00EE3D63"/>
    <w:rsid w:val="00F01060"/>
    <w:rsid w:val="00F02167"/>
    <w:rsid w:val="00F04562"/>
    <w:rsid w:val="00F1323E"/>
    <w:rsid w:val="00F16D7E"/>
    <w:rsid w:val="00F20316"/>
    <w:rsid w:val="00F236B4"/>
    <w:rsid w:val="00F24FFE"/>
    <w:rsid w:val="00F3344C"/>
    <w:rsid w:val="00F403EC"/>
    <w:rsid w:val="00F432A9"/>
    <w:rsid w:val="00F44857"/>
    <w:rsid w:val="00F53843"/>
    <w:rsid w:val="00F5593C"/>
    <w:rsid w:val="00F5703B"/>
    <w:rsid w:val="00F57A29"/>
    <w:rsid w:val="00F619F5"/>
    <w:rsid w:val="00F65842"/>
    <w:rsid w:val="00F74D1B"/>
    <w:rsid w:val="00F74EA4"/>
    <w:rsid w:val="00F77327"/>
    <w:rsid w:val="00F8024C"/>
    <w:rsid w:val="00F82F88"/>
    <w:rsid w:val="00F83A4A"/>
    <w:rsid w:val="00F85700"/>
    <w:rsid w:val="00F857FC"/>
    <w:rsid w:val="00F8701B"/>
    <w:rsid w:val="00F93E08"/>
    <w:rsid w:val="00F96821"/>
    <w:rsid w:val="00FA0F8D"/>
    <w:rsid w:val="00FA490D"/>
    <w:rsid w:val="00FC1173"/>
    <w:rsid w:val="00FC3C5E"/>
    <w:rsid w:val="00FC458D"/>
    <w:rsid w:val="00FD1D7B"/>
    <w:rsid w:val="00FD7A5D"/>
    <w:rsid w:val="00FE420A"/>
    <w:rsid w:val="00FE462B"/>
    <w:rsid w:val="00FF75E0"/>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D37F6"/>
  <w15:chartTrackingRefBased/>
  <w15:docId w15:val="{87CCBFA5-1FF5-4242-A9FC-0E565F6B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1" w:defUIPriority="99" w:defSemiHidden="0" w:defUnhideWhenUsed="0" w:defQFormat="0" w:count="375">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uiPriority="35"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semiHidden="1"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semiHidden="1" w:uiPriority="19" w:qFormat="1"/>
    <w:lsdException w:name="Intense Emphasis" w:locked="0" w:semiHidden="1" w:uiPriority="21" w:qFormat="1"/>
    <w:lsdException w:name="Subtle Reference" w:locked="0" w:uiPriority="31" w:qFormat="1"/>
    <w:lsdException w:name="Intense Reference" w:locked="0" w:uiPriority="32" w:qFormat="1"/>
    <w:lsdException w:name="Book Title" w:locked="0" w:semiHidden="1"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Standard">
    <w:name w:val="Normal"/>
    <w:aliases w:val="Standard JKU"/>
    <w:qFormat/>
    <w:rsid w:val="00C25BD3"/>
    <w:pPr>
      <w:spacing w:after="120" w:line="360" w:lineRule="auto"/>
      <w:contextualSpacing/>
    </w:pPr>
    <w:rPr>
      <w:rFonts w:ascii="Arial" w:hAnsi="Arial"/>
    </w:rPr>
  </w:style>
  <w:style w:type="paragraph" w:styleId="berschrift1">
    <w:name w:val="heading 1"/>
    <w:aliases w:val="Überschrift 1 JKU"/>
    <w:basedOn w:val="Standard"/>
    <w:next w:val="Standard"/>
    <w:link w:val="berschrift1Zchn"/>
    <w:uiPriority w:val="9"/>
    <w:qFormat/>
    <w:rsid w:val="00C25BD3"/>
    <w:pPr>
      <w:keepNext/>
      <w:keepLines/>
      <w:spacing w:before="240" w:after="240" w:line="240" w:lineRule="auto"/>
      <w:outlineLvl w:val="0"/>
    </w:pPr>
    <w:rPr>
      <w:rFonts w:eastAsiaTheme="majorEastAsia" w:cstheme="majorBidi"/>
      <w:b/>
      <w:sz w:val="26"/>
      <w:szCs w:val="32"/>
    </w:rPr>
  </w:style>
  <w:style w:type="paragraph" w:styleId="berschrift2">
    <w:name w:val="heading 2"/>
    <w:aliases w:val="Überschrift 2 JKU"/>
    <w:basedOn w:val="Standard"/>
    <w:next w:val="Standard"/>
    <w:link w:val="berschrift2Zchn"/>
    <w:uiPriority w:val="9"/>
    <w:unhideWhenUsed/>
    <w:qFormat/>
    <w:rsid w:val="00AC64D6"/>
    <w:pPr>
      <w:keepNext/>
      <w:keepLines/>
      <w:spacing w:before="240" w:after="240" w:line="240" w:lineRule="auto"/>
      <w:outlineLvl w:val="1"/>
    </w:pPr>
    <w:rPr>
      <w:rFonts w:eastAsiaTheme="majorEastAsia" w:cstheme="majorBidi"/>
      <w:b/>
      <w:i/>
      <w:sz w:val="24"/>
      <w:szCs w:val="26"/>
    </w:rPr>
  </w:style>
  <w:style w:type="paragraph" w:styleId="berschrift3">
    <w:name w:val="heading 3"/>
    <w:aliases w:val="Überschrift 3 JKU"/>
    <w:basedOn w:val="Standard"/>
    <w:next w:val="Standard"/>
    <w:link w:val="berschrift3Zchn"/>
    <w:uiPriority w:val="9"/>
    <w:unhideWhenUsed/>
    <w:qFormat/>
    <w:rsid w:val="005C7D4A"/>
    <w:pPr>
      <w:keepNext/>
      <w:keepLines/>
      <w:numPr>
        <w:ilvl w:val="2"/>
        <w:numId w:val="22"/>
      </w:numPr>
      <w:spacing w:before="120" w:line="240" w:lineRule="auto"/>
      <w:outlineLvl w:val="2"/>
    </w:pPr>
    <w:rPr>
      <w:rFonts w:eastAsiaTheme="majorEastAsia" w:cstheme="majorBidi"/>
      <w:b/>
      <w:szCs w:val="24"/>
    </w:rPr>
  </w:style>
  <w:style w:type="paragraph" w:styleId="berschrift4">
    <w:name w:val="heading 4"/>
    <w:aliases w:val="Überschrift 4 JKU"/>
    <w:basedOn w:val="Standard"/>
    <w:next w:val="Standard"/>
    <w:link w:val="berschrift4Zchn"/>
    <w:uiPriority w:val="9"/>
    <w:unhideWhenUsed/>
    <w:qFormat/>
    <w:rsid w:val="005C7D4A"/>
    <w:pPr>
      <w:keepNext/>
      <w:keepLines/>
      <w:numPr>
        <w:ilvl w:val="3"/>
        <w:numId w:val="22"/>
      </w:numPr>
      <w:spacing w:before="40" w:line="240" w:lineRule="auto"/>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qFormat/>
    <w:rsid w:val="005C7D4A"/>
    <w:pPr>
      <w:keepNext/>
      <w:keepLines/>
      <w:numPr>
        <w:ilvl w:val="4"/>
        <w:numId w:val="22"/>
      </w:numPr>
      <w:spacing w:before="40" w:line="240" w:lineRule="auto"/>
      <w:outlineLvl w:val="4"/>
    </w:pPr>
    <w:rPr>
      <w:rFonts w:eastAsiaTheme="majorEastAsia" w:cstheme="majorBidi"/>
      <w:b/>
    </w:rPr>
  </w:style>
  <w:style w:type="paragraph" w:styleId="berschrift6">
    <w:name w:val="heading 6"/>
    <w:basedOn w:val="Standard"/>
    <w:next w:val="Standard"/>
    <w:link w:val="berschrift6Zchn"/>
    <w:uiPriority w:val="9"/>
    <w:semiHidden/>
    <w:rsid w:val="005C7D4A"/>
    <w:pPr>
      <w:keepNext/>
      <w:keepLines/>
      <w:numPr>
        <w:ilvl w:val="5"/>
        <w:numId w:val="22"/>
      </w:numPr>
      <w:spacing w:before="40" w:line="240" w:lineRule="auto"/>
      <w:outlineLvl w:val="5"/>
    </w:pPr>
    <w:rPr>
      <w:rFonts w:eastAsiaTheme="majorEastAsia" w:cstheme="majorBidi"/>
      <w:b/>
    </w:rPr>
  </w:style>
  <w:style w:type="paragraph" w:styleId="berschrift7">
    <w:name w:val="heading 7"/>
    <w:basedOn w:val="Standard"/>
    <w:next w:val="Standard"/>
    <w:link w:val="berschrift7Zchn"/>
    <w:uiPriority w:val="9"/>
    <w:semiHidden/>
    <w:qFormat/>
    <w:rsid w:val="005C7D4A"/>
    <w:pPr>
      <w:keepNext/>
      <w:keepLines/>
      <w:spacing w:before="40" w:line="240" w:lineRule="auto"/>
      <w:outlineLvl w:val="6"/>
    </w:pPr>
    <w:rPr>
      <w:rFonts w:eastAsiaTheme="majorEastAsia" w:cstheme="majorBidi"/>
      <w:b/>
      <w:iCs/>
    </w:rPr>
  </w:style>
  <w:style w:type="paragraph" w:styleId="berschrift8">
    <w:name w:val="heading 8"/>
    <w:basedOn w:val="Standard"/>
    <w:next w:val="Standard"/>
    <w:link w:val="berschrift8Zchn"/>
    <w:uiPriority w:val="9"/>
    <w:semiHidden/>
    <w:qFormat/>
    <w:rsid w:val="005C7D4A"/>
    <w:pPr>
      <w:keepNext/>
      <w:keepLines/>
      <w:spacing w:before="40" w:line="240" w:lineRule="auto"/>
      <w:outlineLvl w:val="7"/>
    </w:pPr>
    <w:rPr>
      <w:rFonts w:eastAsiaTheme="majorEastAsia" w:cstheme="majorBidi"/>
      <w:b/>
      <w:szCs w:val="21"/>
    </w:rPr>
  </w:style>
  <w:style w:type="paragraph" w:styleId="berschrift9">
    <w:name w:val="heading 9"/>
    <w:basedOn w:val="Standard"/>
    <w:next w:val="Standard"/>
    <w:link w:val="berschrift9Zchn"/>
    <w:uiPriority w:val="9"/>
    <w:semiHidden/>
    <w:qFormat/>
    <w:rsid w:val="005C7D4A"/>
    <w:pPr>
      <w:keepNext/>
      <w:keepLines/>
      <w:spacing w:before="40" w:line="240" w:lineRule="auto"/>
      <w:outlineLvl w:val="8"/>
    </w:pPr>
    <w:rPr>
      <w:rFonts w:eastAsiaTheme="majorEastAsia" w:cstheme="majorBidi"/>
      <w:b/>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9"/>
      </w:numPr>
    </w:pPr>
  </w:style>
  <w:style w:type="character" w:customStyle="1" w:styleId="berschrift1Zchn">
    <w:name w:val="Überschrift 1 Zchn"/>
    <w:aliases w:val="Überschrift 1 JKU Zchn"/>
    <w:basedOn w:val="Absatz-Standardschriftart"/>
    <w:link w:val="berschrift1"/>
    <w:uiPriority w:val="9"/>
    <w:rsid w:val="00300FA2"/>
    <w:rPr>
      <w:rFonts w:ascii="Arial" w:eastAsiaTheme="majorEastAsia" w:hAnsi="Arial" w:cstheme="majorBidi"/>
      <w:b/>
      <w:sz w:val="26"/>
      <w:szCs w:val="32"/>
    </w:rPr>
  </w:style>
  <w:style w:type="character" w:customStyle="1" w:styleId="berschrift2Zchn">
    <w:name w:val="Überschrift 2 Zchn"/>
    <w:aliases w:val="Überschrift 2 JKU Zchn"/>
    <w:basedOn w:val="Absatz-Standardschriftart"/>
    <w:link w:val="berschrift2"/>
    <w:uiPriority w:val="9"/>
    <w:rsid w:val="00AC64D6"/>
    <w:rPr>
      <w:rFonts w:ascii="Arial" w:eastAsiaTheme="majorEastAsia" w:hAnsi="Arial" w:cstheme="majorBidi"/>
      <w:b/>
      <w:i/>
      <w:sz w:val="24"/>
      <w:szCs w:val="26"/>
    </w:rPr>
  </w:style>
  <w:style w:type="character" w:customStyle="1" w:styleId="berschrift3Zchn">
    <w:name w:val="Überschrift 3 Zchn"/>
    <w:aliases w:val="Überschrift 3 JKU Zchn"/>
    <w:basedOn w:val="Absatz-Standardschriftart"/>
    <w:link w:val="berschrift3"/>
    <w:uiPriority w:val="9"/>
    <w:rsid w:val="005C7D4A"/>
    <w:rPr>
      <w:rFonts w:ascii="Arial" w:eastAsiaTheme="majorEastAsia" w:hAnsi="Arial" w:cstheme="majorBidi"/>
      <w:b/>
      <w:szCs w:val="24"/>
    </w:rPr>
  </w:style>
  <w:style w:type="character" w:customStyle="1" w:styleId="berschrift4Zchn">
    <w:name w:val="Überschrift 4 Zchn"/>
    <w:aliases w:val="Überschrift 4 JKU Zchn"/>
    <w:basedOn w:val="Absatz-Standardschriftart"/>
    <w:link w:val="berschrift4"/>
    <w:uiPriority w:val="9"/>
    <w:rsid w:val="005C7D4A"/>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5C7D4A"/>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basedOn w:val="Absatz-Standardschriftart"/>
    <w:link w:val="berschrift6"/>
    <w:uiPriority w:val="9"/>
    <w:semiHidden/>
    <w:rsid w:val="00C93C39"/>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styleId="Listentabelle3Akzent1">
    <w:name w:val="List Table 3 Accent 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outlineLvl w:val="9"/>
    </w:pPr>
    <w:rPr>
      <w:lang w:eastAsia="de-AT"/>
    </w:rPr>
  </w:style>
  <w:style w:type="paragraph" w:styleId="Verzeichnis1">
    <w:name w:val="toc 1"/>
    <w:basedOn w:val="Standard"/>
    <w:next w:val="Standard"/>
    <w:autoRedefine/>
    <w:uiPriority w:val="39"/>
    <w:unhideWhenUsed/>
    <w:rsid w:val="006B1E76"/>
    <w:pPr>
      <w:tabs>
        <w:tab w:val="left" w:pos="442"/>
        <w:tab w:val="right" w:leader="dot" w:pos="9968"/>
      </w:tabs>
      <w:spacing w:after="100"/>
      <w:ind w:left="442" w:hanging="442"/>
    </w:pPr>
  </w:style>
  <w:style w:type="paragraph" w:styleId="Verzeichnis2">
    <w:name w:val="toc 2"/>
    <w:basedOn w:val="Standard"/>
    <w:next w:val="Standard"/>
    <w:autoRedefine/>
    <w:uiPriority w:val="39"/>
    <w:unhideWhenUsed/>
    <w:rsid w:val="006A7690"/>
    <w:pPr>
      <w:tabs>
        <w:tab w:val="left" w:pos="896"/>
        <w:tab w:val="right" w:leader="dot" w:pos="9968"/>
      </w:tabs>
      <w:spacing w:after="100"/>
      <w:ind w:left="896" w:hanging="454"/>
    </w:pPr>
  </w:style>
  <w:style w:type="paragraph" w:styleId="Verzeichnis3">
    <w:name w:val="toc 3"/>
    <w:basedOn w:val="Standard"/>
    <w:next w:val="Standard"/>
    <w:autoRedefine/>
    <w:uiPriority w:val="39"/>
    <w:unhideWhenUsed/>
    <w:rsid w:val="006B1E76"/>
    <w:pPr>
      <w:tabs>
        <w:tab w:val="left" w:pos="1576"/>
        <w:tab w:val="right" w:leader="dot" w:pos="9968"/>
      </w:tabs>
      <w:spacing w:after="100"/>
      <w:ind w:left="1576" w:hanging="680"/>
    </w:pPr>
    <w:rPr>
      <w:noProof/>
    </w:rPr>
  </w:style>
  <w:style w:type="paragraph" w:styleId="Verzeichnis4">
    <w:name w:val="toc 4"/>
    <w:basedOn w:val="Standard"/>
    <w:next w:val="Standard"/>
    <w:autoRedefine/>
    <w:uiPriority w:val="39"/>
    <w:unhideWhenUsed/>
    <w:rsid w:val="006B1E76"/>
    <w:pPr>
      <w:tabs>
        <w:tab w:val="left" w:pos="2483"/>
        <w:tab w:val="right" w:leader="dot" w:pos="9968"/>
      </w:tabs>
      <w:spacing w:after="100"/>
      <w:ind w:left="2483" w:hanging="907"/>
    </w:pPr>
  </w:style>
  <w:style w:type="paragraph" w:styleId="Verzeichnis5">
    <w:name w:val="toc 5"/>
    <w:basedOn w:val="Standard"/>
    <w:next w:val="Standard"/>
    <w:autoRedefine/>
    <w:uiPriority w:val="39"/>
    <w:unhideWhenUsed/>
    <w:rsid w:val="006B1E76"/>
    <w:pPr>
      <w:tabs>
        <w:tab w:val="left" w:pos="3561"/>
        <w:tab w:val="right" w:leader="dot" w:pos="9968"/>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C93C39"/>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C93C39"/>
    <w:rPr>
      <w:rFonts w:ascii="Arial" w:eastAsiaTheme="majorEastAsia" w:hAnsi="Arial" w:cstheme="majorBidi"/>
      <w:b/>
      <w:szCs w:val="21"/>
    </w:rPr>
  </w:style>
  <w:style w:type="character" w:customStyle="1" w:styleId="berschrift9Zchn">
    <w:name w:val="Überschrift 9 Zchn"/>
    <w:basedOn w:val="Absatz-Standardschriftart"/>
    <w:link w:val="berschrift9"/>
    <w:uiPriority w:val="9"/>
    <w:semiHidden/>
    <w:rsid w:val="00C93C39"/>
    <w:rPr>
      <w:rFonts w:ascii="Arial" w:eastAsiaTheme="majorEastAsia" w:hAnsi="Arial" w:cstheme="majorBidi"/>
      <w:b/>
      <w:iCs/>
      <w:szCs w:val="21"/>
    </w:rPr>
  </w:style>
  <w:style w:type="character" w:customStyle="1" w:styleId="bibliographic-informationvalue">
    <w:name w:val="bibliographic-information__value"/>
    <w:basedOn w:val="Absatz-Standardschriftart"/>
    <w:rsid w:val="00A75675"/>
  </w:style>
  <w:style w:type="character" w:styleId="NichtaufgelsteErwhnung">
    <w:name w:val="Unresolved Mention"/>
    <w:basedOn w:val="Absatz-Standardschriftart"/>
    <w:uiPriority w:val="99"/>
    <w:semiHidden/>
    <w:unhideWhenUsed/>
    <w:rsid w:val="00BD2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6951">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1org-1yrbtmf7d018e.han.ubl.jku.at/10.1007/978-3-642-05110-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1ebscohost-1com-1tfttz97d0167.han.ubl.jku.at/login.aspx?direct=true&amp;db=buh&amp;AN=9709112726&amp;site=ehost-liv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iaKaar\OneDrive\JKU\Vorlagen\Dokumentenvorlage%20Arial%20DE%20mit%20Deckblatt.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0561B4BC-D8A7-4524-963F-CDCC1B9F0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Dokumentenvorlage Arial DE mit Deckblatt</Template>
  <TotalTime>0</TotalTime>
  <Pages>5</Pages>
  <Words>1340</Words>
  <Characters>8448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Kaar</dc:creator>
  <cp:keywords/>
  <dc:description/>
  <cp:lastModifiedBy>5v420qqcrz@students.jku.at</cp:lastModifiedBy>
  <cp:revision>173</cp:revision>
  <cp:lastPrinted>2020-03-27T16:02:00Z</cp:lastPrinted>
  <dcterms:created xsi:type="dcterms:W3CDTF">2018-09-24T08:20:00Z</dcterms:created>
  <dcterms:modified xsi:type="dcterms:W3CDTF">2020-06-03T14:58:00Z</dcterms:modified>
</cp:coreProperties>
</file>